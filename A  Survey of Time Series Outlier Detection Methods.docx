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F0C00" w14:textId="662AA445" w:rsidR="00E81978" w:rsidRDefault="000C5EA9">
      <w:pPr>
        <w:pStyle w:val="Title"/>
      </w:pPr>
      <w:sdt>
        <w:sdtPr>
          <w:alias w:val="Title:"/>
          <w:tag w:val="Title:"/>
          <w:id w:val="726351117"/>
          <w:placeholder>
            <w:docPart w:val="A4BE0B397F064EC1B92038D326571F9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215E6">
            <w:t xml:space="preserve">A </w:t>
          </w:r>
          <w:r w:rsidR="00495A93">
            <w:t>s</w:t>
          </w:r>
          <w:r w:rsidR="00B215E6">
            <w:t>urvey of stochastic anomaly detection approaches in time-series data.</w:t>
          </w:r>
        </w:sdtContent>
      </w:sdt>
    </w:p>
    <w:p w14:paraId="741C451F" w14:textId="1D494B43" w:rsidR="00B823AA" w:rsidRDefault="0030399D" w:rsidP="00B823AA">
      <w:pPr>
        <w:pStyle w:val="Title2"/>
      </w:pPr>
      <w:r>
        <w:t>Sanket S Mehrotra</w:t>
      </w:r>
    </w:p>
    <w:p w14:paraId="7B94B064" w14:textId="6BAFEEC6" w:rsidR="00E81978" w:rsidRDefault="0030399D" w:rsidP="00B823AA">
      <w:pPr>
        <w:pStyle w:val="Title2"/>
      </w:pPr>
      <w:r>
        <w:t>Colorado State University</w:t>
      </w:r>
    </w:p>
    <w:sdt>
      <w:sdtPr>
        <w:alias w:val="Author Note:"/>
        <w:tag w:val="Author Note:"/>
        <w:id w:val="266668659"/>
        <w:placeholder>
          <w:docPart w:val="6FB00EDFC74244D3A52414881D48A98B"/>
        </w:placeholder>
        <w:temporary/>
        <w:showingPlcHdr/>
        <w15:appearance w15:val="hidden"/>
      </w:sdtPr>
      <w:sdtEndPr/>
      <w:sdtContent>
        <w:p w14:paraId="123FEF88" w14:textId="77777777" w:rsidR="00E81978" w:rsidRDefault="005D3A03">
          <w:pPr>
            <w:pStyle w:val="Title"/>
          </w:pPr>
          <w:r>
            <w:t>Author Note</w:t>
          </w:r>
        </w:p>
      </w:sdtContent>
    </w:sdt>
    <w:p w14:paraId="39D4E9FB" w14:textId="02B73F5C" w:rsidR="00E81978" w:rsidRDefault="0030399D" w:rsidP="00B823AA">
      <w:pPr>
        <w:pStyle w:val="Title2"/>
      </w:pPr>
      <w:r>
        <w:t xml:space="preserve">This work was done </w:t>
      </w:r>
      <w:r w:rsidR="00B215E6">
        <w:t xml:space="preserve">to </w:t>
      </w:r>
      <w:r>
        <w:t xml:space="preserve">supplement Hajar </w:t>
      </w:r>
      <w:proofErr w:type="spellStart"/>
      <w:r>
        <w:t>Houmayouni’s</w:t>
      </w:r>
      <w:proofErr w:type="spellEnd"/>
      <w:r>
        <w:t xml:space="preserve"> PhD Dissertation.</w:t>
      </w:r>
    </w:p>
    <w:bookmarkStart w:id="0" w:name="_Toc50646868" w:displacedByCustomXml="next"/>
    <w:sdt>
      <w:sdtPr>
        <w:alias w:val="Abstract:"/>
        <w:tag w:val="Abstract:"/>
        <w:id w:val="202146031"/>
        <w:placeholder>
          <w:docPart w:val="B88F16F127D44D689EA6AD843FB9EC1F"/>
        </w:placeholder>
        <w:temporary/>
        <w:showingPlcHdr/>
        <w15:appearance w15:val="hidden"/>
      </w:sdtPr>
      <w:sdtEndPr/>
      <w:sdtContent>
        <w:p w14:paraId="38211727" w14:textId="77777777" w:rsidR="00E81978" w:rsidRDefault="005D3A03">
          <w:pPr>
            <w:pStyle w:val="SectionTitle"/>
          </w:pPr>
          <w:r>
            <w:t>Abstract</w:t>
          </w:r>
        </w:p>
      </w:sdtContent>
    </w:sdt>
    <w:bookmarkEnd w:id="0" w:displacedByCustomXml="prev"/>
    <w:p w14:paraId="68820C41" w14:textId="1F229E15" w:rsidR="00E81978" w:rsidRDefault="00AC15AC">
      <w:pPr>
        <w:pStyle w:val="NoSpacing"/>
      </w:pPr>
      <w:r>
        <w:t xml:space="preserve">This document is a survey of widely used methods of time-series analysis.  I have used some reference texts and tutorials regarding outlier detection in time series and read several papers about recent advances in the field to try to replicate these approaches on a common base dataset. The performance, advantages, and limitations of the approaches are documented and used to compare against the performance of a Bi-directional LSTM </w:t>
      </w:r>
      <w:r w:rsidR="00C23325">
        <w:t xml:space="preserve">Autoencoder </w:t>
      </w:r>
      <w:r>
        <w:t xml:space="preserve">in </w:t>
      </w:r>
      <w:r w:rsidR="00C23325">
        <w:t xml:space="preserve">anomaly </w:t>
      </w:r>
      <w:r>
        <w:t>detection</w:t>
      </w:r>
      <w:r w:rsidR="00C23325">
        <w:t xml:space="preserve"> on time-series data</w:t>
      </w:r>
      <w:r>
        <w:t>.</w:t>
      </w:r>
      <w:r w:rsidR="002A1E9B">
        <w:t xml:space="preserve"> We explore benchmarks to compare performance such as F1 score, MSE, MAE and ROC.</w:t>
      </w:r>
    </w:p>
    <w:p w14:paraId="6A39D21A" w14:textId="3AFA22C5" w:rsidR="00356A68" w:rsidRDefault="005D3A03" w:rsidP="00356A68">
      <w:r>
        <w:rPr>
          <w:rStyle w:val="Emphasis"/>
        </w:rPr>
        <w:t>Keywords</w:t>
      </w:r>
      <w:r>
        <w:t xml:space="preserve">:  </w:t>
      </w:r>
      <w:r w:rsidR="00AC15AC">
        <w:t>Time-series, Outlier detection, stochastic methods, machine learning, clustering, anomaly</w:t>
      </w:r>
      <w:r w:rsidR="00356A68">
        <w:t xml:space="preserve"> detection, anomalous sequence detection.</w:t>
      </w:r>
    </w:p>
    <w:p w14:paraId="2914B01E" w14:textId="77777777" w:rsidR="00356A68" w:rsidRDefault="00356A68">
      <w:r>
        <w:br w:type="page"/>
      </w:r>
    </w:p>
    <w:sdt>
      <w:sdtPr>
        <w:rPr>
          <w:rFonts w:asciiTheme="minorHAnsi" w:eastAsiaTheme="minorEastAsia" w:hAnsiTheme="minorHAnsi" w:cstheme="minorBidi"/>
          <w:b w:val="0"/>
          <w:szCs w:val="24"/>
        </w:rPr>
        <w:id w:val="-77220882"/>
        <w:docPartObj>
          <w:docPartGallery w:val="Table of Contents"/>
          <w:docPartUnique/>
        </w:docPartObj>
      </w:sdtPr>
      <w:sdtEndPr>
        <w:rPr>
          <w:bCs/>
          <w:noProof/>
        </w:rPr>
      </w:sdtEndPr>
      <w:sdtContent>
        <w:p w14:paraId="473E1AE4" w14:textId="6C511582" w:rsidR="00356A68" w:rsidRDefault="00356A68">
          <w:pPr>
            <w:pStyle w:val="TOCHeading"/>
          </w:pPr>
          <w:r>
            <w:t>Table of Contents</w:t>
          </w:r>
        </w:p>
        <w:p w14:paraId="44D24091" w14:textId="30A65B55" w:rsidR="00A348A3" w:rsidRDefault="00356A68">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50646868" w:history="1">
            <w:r w:rsidR="00A348A3" w:rsidRPr="00490180">
              <w:rPr>
                <w:rStyle w:val="Hyperlink"/>
                <w:noProof/>
              </w:rPr>
              <w:t>Abstract</w:t>
            </w:r>
            <w:r w:rsidR="00A348A3">
              <w:rPr>
                <w:noProof/>
                <w:webHidden/>
              </w:rPr>
              <w:tab/>
            </w:r>
            <w:r w:rsidR="00A348A3">
              <w:rPr>
                <w:noProof/>
                <w:webHidden/>
              </w:rPr>
              <w:fldChar w:fldCharType="begin"/>
            </w:r>
            <w:r w:rsidR="00A348A3">
              <w:rPr>
                <w:noProof/>
                <w:webHidden/>
              </w:rPr>
              <w:instrText xml:space="preserve"> PAGEREF _Toc50646868 \h </w:instrText>
            </w:r>
            <w:r w:rsidR="00A348A3">
              <w:rPr>
                <w:noProof/>
                <w:webHidden/>
              </w:rPr>
            </w:r>
            <w:r w:rsidR="00A348A3">
              <w:rPr>
                <w:noProof/>
                <w:webHidden/>
              </w:rPr>
              <w:fldChar w:fldCharType="separate"/>
            </w:r>
            <w:r w:rsidR="00A348A3">
              <w:rPr>
                <w:noProof/>
                <w:webHidden/>
              </w:rPr>
              <w:t>2</w:t>
            </w:r>
            <w:r w:rsidR="00A348A3">
              <w:rPr>
                <w:noProof/>
                <w:webHidden/>
              </w:rPr>
              <w:fldChar w:fldCharType="end"/>
            </w:r>
          </w:hyperlink>
        </w:p>
        <w:p w14:paraId="5103D304" w14:textId="0485F226" w:rsidR="00A348A3" w:rsidRDefault="00A348A3">
          <w:pPr>
            <w:pStyle w:val="TOC1"/>
            <w:tabs>
              <w:tab w:val="right" w:leader="dot" w:pos="9350"/>
            </w:tabs>
            <w:rPr>
              <w:noProof/>
              <w:kern w:val="0"/>
              <w:sz w:val="22"/>
              <w:szCs w:val="22"/>
              <w:lang w:eastAsia="en-US"/>
            </w:rPr>
          </w:pPr>
          <w:hyperlink w:anchor="_Toc50646869" w:history="1">
            <w:r w:rsidRPr="00490180">
              <w:rPr>
                <w:rStyle w:val="Hyperlink"/>
                <w:noProof/>
              </w:rPr>
              <w:t>A Survey of stochastic anomaly detection approaches in time-series data.</w:t>
            </w:r>
            <w:r>
              <w:rPr>
                <w:noProof/>
                <w:webHidden/>
              </w:rPr>
              <w:tab/>
            </w:r>
            <w:r>
              <w:rPr>
                <w:noProof/>
                <w:webHidden/>
              </w:rPr>
              <w:fldChar w:fldCharType="begin"/>
            </w:r>
            <w:r>
              <w:rPr>
                <w:noProof/>
                <w:webHidden/>
              </w:rPr>
              <w:instrText xml:space="preserve"> PAGEREF _Toc50646869 \h </w:instrText>
            </w:r>
            <w:r>
              <w:rPr>
                <w:noProof/>
                <w:webHidden/>
              </w:rPr>
            </w:r>
            <w:r>
              <w:rPr>
                <w:noProof/>
                <w:webHidden/>
              </w:rPr>
              <w:fldChar w:fldCharType="separate"/>
            </w:r>
            <w:r>
              <w:rPr>
                <w:noProof/>
                <w:webHidden/>
              </w:rPr>
              <w:t>4</w:t>
            </w:r>
            <w:r>
              <w:rPr>
                <w:noProof/>
                <w:webHidden/>
              </w:rPr>
              <w:fldChar w:fldCharType="end"/>
            </w:r>
          </w:hyperlink>
        </w:p>
        <w:p w14:paraId="1AC32037" w14:textId="78EBFCFB" w:rsidR="00A348A3" w:rsidRDefault="00A348A3">
          <w:pPr>
            <w:pStyle w:val="TOC2"/>
            <w:tabs>
              <w:tab w:val="right" w:leader="dot" w:pos="9350"/>
            </w:tabs>
            <w:rPr>
              <w:noProof/>
              <w:kern w:val="0"/>
              <w:sz w:val="22"/>
              <w:szCs w:val="22"/>
              <w:lang w:eastAsia="en-US"/>
            </w:rPr>
          </w:pPr>
          <w:hyperlink w:anchor="_Toc50646870" w:history="1">
            <w:r w:rsidRPr="00490180">
              <w:rPr>
                <w:rStyle w:val="Hyperlink"/>
                <w:noProof/>
              </w:rPr>
              <w:t>Our Datasets</w:t>
            </w:r>
            <w:r>
              <w:rPr>
                <w:noProof/>
                <w:webHidden/>
              </w:rPr>
              <w:tab/>
            </w:r>
            <w:r>
              <w:rPr>
                <w:noProof/>
                <w:webHidden/>
              </w:rPr>
              <w:fldChar w:fldCharType="begin"/>
            </w:r>
            <w:r>
              <w:rPr>
                <w:noProof/>
                <w:webHidden/>
              </w:rPr>
              <w:instrText xml:space="preserve"> PAGEREF _Toc50646870 \h </w:instrText>
            </w:r>
            <w:r>
              <w:rPr>
                <w:noProof/>
                <w:webHidden/>
              </w:rPr>
            </w:r>
            <w:r>
              <w:rPr>
                <w:noProof/>
                <w:webHidden/>
              </w:rPr>
              <w:fldChar w:fldCharType="separate"/>
            </w:r>
            <w:r>
              <w:rPr>
                <w:noProof/>
                <w:webHidden/>
              </w:rPr>
              <w:t>4</w:t>
            </w:r>
            <w:r>
              <w:rPr>
                <w:noProof/>
                <w:webHidden/>
              </w:rPr>
              <w:fldChar w:fldCharType="end"/>
            </w:r>
          </w:hyperlink>
        </w:p>
        <w:p w14:paraId="4AB796B3" w14:textId="2CC5EC0C" w:rsidR="00A348A3" w:rsidRDefault="00A348A3">
          <w:pPr>
            <w:pStyle w:val="TOC2"/>
            <w:tabs>
              <w:tab w:val="right" w:leader="dot" w:pos="9350"/>
            </w:tabs>
            <w:rPr>
              <w:noProof/>
              <w:kern w:val="0"/>
              <w:sz w:val="22"/>
              <w:szCs w:val="22"/>
              <w:lang w:eastAsia="en-US"/>
            </w:rPr>
          </w:pPr>
          <w:hyperlink w:anchor="_Toc50646871" w:history="1">
            <w:r w:rsidRPr="00490180">
              <w:rPr>
                <w:rStyle w:val="Hyperlink"/>
                <w:noProof/>
              </w:rPr>
              <w:t>Yahoo S5 DataSet</w:t>
            </w:r>
            <w:r>
              <w:rPr>
                <w:noProof/>
                <w:webHidden/>
              </w:rPr>
              <w:tab/>
            </w:r>
            <w:r>
              <w:rPr>
                <w:noProof/>
                <w:webHidden/>
              </w:rPr>
              <w:fldChar w:fldCharType="begin"/>
            </w:r>
            <w:r>
              <w:rPr>
                <w:noProof/>
                <w:webHidden/>
              </w:rPr>
              <w:instrText xml:space="preserve"> PAGEREF _Toc50646871 \h </w:instrText>
            </w:r>
            <w:r>
              <w:rPr>
                <w:noProof/>
                <w:webHidden/>
              </w:rPr>
            </w:r>
            <w:r>
              <w:rPr>
                <w:noProof/>
                <w:webHidden/>
              </w:rPr>
              <w:fldChar w:fldCharType="separate"/>
            </w:r>
            <w:r>
              <w:rPr>
                <w:noProof/>
                <w:webHidden/>
              </w:rPr>
              <w:t>4</w:t>
            </w:r>
            <w:r>
              <w:rPr>
                <w:noProof/>
                <w:webHidden/>
              </w:rPr>
              <w:fldChar w:fldCharType="end"/>
            </w:r>
          </w:hyperlink>
        </w:p>
        <w:p w14:paraId="001D3E21" w14:textId="17192F83" w:rsidR="00A348A3" w:rsidRDefault="00A348A3">
          <w:pPr>
            <w:pStyle w:val="TOC3"/>
            <w:tabs>
              <w:tab w:val="right" w:leader="dot" w:pos="9350"/>
            </w:tabs>
            <w:rPr>
              <w:noProof/>
              <w:kern w:val="0"/>
              <w:sz w:val="22"/>
              <w:szCs w:val="22"/>
              <w:lang w:eastAsia="en-US"/>
            </w:rPr>
          </w:pPr>
          <w:hyperlink w:anchor="_Toc50646872" w:history="1">
            <w:r w:rsidRPr="00490180">
              <w:rPr>
                <w:rStyle w:val="Hyperlink"/>
                <w:noProof/>
              </w:rPr>
              <w:t>Features.</w:t>
            </w:r>
            <w:r>
              <w:rPr>
                <w:noProof/>
                <w:webHidden/>
              </w:rPr>
              <w:tab/>
            </w:r>
            <w:r>
              <w:rPr>
                <w:noProof/>
                <w:webHidden/>
              </w:rPr>
              <w:fldChar w:fldCharType="begin"/>
            </w:r>
            <w:r>
              <w:rPr>
                <w:noProof/>
                <w:webHidden/>
              </w:rPr>
              <w:instrText xml:space="preserve"> PAGEREF _Toc50646872 \h </w:instrText>
            </w:r>
            <w:r>
              <w:rPr>
                <w:noProof/>
                <w:webHidden/>
              </w:rPr>
            </w:r>
            <w:r>
              <w:rPr>
                <w:noProof/>
                <w:webHidden/>
              </w:rPr>
              <w:fldChar w:fldCharType="separate"/>
            </w:r>
            <w:r>
              <w:rPr>
                <w:noProof/>
                <w:webHidden/>
              </w:rPr>
              <w:t>5</w:t>
            </w:r>
            <w:r>
              <w:rPr>
                <w:noProof/>
                <w:webHidden/>
              </w:rPr>
              <w:fldChar w:fldCharType="end"/>
            </w:r>
          </w:hyperlink>
        </w:p>
        <w:p w14:paraId="7CE51715" w14:textId="1082C790" w:rsidR="00A348A3" w:rsidRDefault="00A348A3">
          <w:pPr>
            <w:pStyle w:val="TOC2"/>
            <w:tabs>
              <w:tab w:val="right" w:leader="dot" w:pos="9350"/>
            </w:tabs>
            <w:rPr>
              <w:noProof/>
              <w:kern w:val="0"/>
              <w:sz w:val="22"/>
              <w:szCs w:val="22"/>
              <w:lang w:eastAsia="en-US"/>
            </w:rPr>
          </w:pPr>
          <w:hyperlink w:anchor="_Toc50646873" w:history="1">
            <w:r w:rsidRPr="00490180">
              <w:rPr>
                <w:rStyle w:val="Hyperlink"/>
                <w:noProof/>
              </w:rPr>
              <w:t>NASA Statlog Shuttle Dataset – UCI</w:t>
            </w:r>
            <w:r>
              <w:rPr>
                <w:noProof/>
                <w:webHidden/>
              </w:rPr>
              <w:tab/>
            </w:r>
            <w:r>
              <w:rPr>
                <w:noProof/>
                <w:webHidden/>
              </w:rPr>
              <w:fldChar w:fldCharType="begin"/>
            </w:r>
            <w:r>
              <w:rPr>
                <w:noProof/>
                <w:webHidden/>
              </w:rPr>
              <w:instrText xml:space="preserve"> PAGEREF _Toc50646873 \h </w:instrText>
            </w:r>
            <w:r>
              <w:rPr>
                <w:noProof/>
                <w:webHidden/>
              </w:rPr>
            </w:r>
            <w:r>
              <w:rPr>
                <w:noProof/>
                <w:webHidden/>
              </w:rPr>
              <w:fldChar w:fldCharType="separate"/>
            </w:r>
            <w:r>
              <w:rPr>
                <w:noProof/>
                <w:webHidden/>
              </w:rPr>
              <w:t>5</w:t>
            </w:r>
            <w:r>
              <w:rPr>
                <w:noProof/>
                <w:webHidden/>
              </w:rPr>
              <w:fldChar w:fldCharType="end"/>
            </w:r>
          </w:hyperlink>
        </w:p>
        <w:p w14:paraId="7BB36914" w14:textId="36529CCA" w:rsidR="00A348A3" w:rsidRDefault="00A348A3">
          <w:pPr>
            <w:pStyle w:val="TOC3"/>
            <w:tabs>
              <w:tab w:val="right" w:leader="dot" w:pos="9350"/>
            </w:tabs>
            <w:rPr>
              <w:noProof/>
              <w:kern w:val="0"/>
              <w:sz w:val="22"/>
              <w:szCs w:val="22"/>
              <w:lang w:eastAsia="en-US"/>
            </w:rPr>
          </w:pPr>
          <w:hyperlink w:anchor="_Toc50646874" w:history="1">
            <w:r w:rsidRPr="00490180">
              <w:rPr>
                <w:rStyle w:val="Hyperlink"/>
                <w:noProof/>
              </w:rPr>
              <w:t>[Heading 3].</w:t>
            </w:r>
            <w:r>
              <w:rPr>
                <w:noProof/>
                <w:webHidden/>
              </w:rPr>
              <w:tab/>
            </w:r>
            <w:r>
              <w:rPr>
                <w:noProof/>
                <w:webHidden/>
              </w:rPr>
              <w:fldChar w:fldCharType="begin"/>
            </w:r>
            <w:r>
              <w:rPr>
                <w:noProof/>
                <w:webHidden/>
              </w:rPr>
              <w:instrText xml:space="preserve"> PAGEREF _Toc50646874 \h </w:instrText>
            </w:r>
            <w:r>
              <w:rPr>
                <w:noProof/>
                <w:webHidden/>
              </w:rPr>
            </w:r>
            <w:r>
              <w:rPr>
                <w:noProof/>
                <w:webHidden/>
              </w:rPr>
              <w:fldChar w:fldCharType="separate"/>
            </w:r>
            <w:r>
              <w:rPr>
                <w:noProof/>
                <w:webHidden/>
              </w:rPr>
              <w:t>6</w:t>
            </w:r>
            <w:r>
              <w:rPr>
                <w:noProof/>
                <w:webHidden/>
              </w:rPr>
              <w:fldChar w:fldCharType="end"/>
            </w:r>
          </w:hyperlink>
        </w:p>
        <w:p w14:paraId="2CD3146F" w14:textId="384AB194" w:rsidR="00A348A3" w:rsidRDefault="00A348A3">
          <w:pPr>
            <w:pStyle w:val="TOC1"/>
            <w:tabs>
              <w:tab w:val="right" w:leader="dot" w:pos="9350"/>
            </w:tabs>
            <w:rPr>
              <w:noProof/>
              <w:kern w:val="0"/>
              <w:sz w:val="22"/>
              <w:szCs w:val="22"/>
              <w:lang w:eastAsia="en-US"/>
            </w:rPr>
          </w:pPr>
          <w:hyperlink w:anchor="_Toc50646875" w:history="1">
            <w:r w:rsidRPr="00490180">
              <w:rPr>
                <w:rStyle w:val="Hyperlink"/>
                <w:noProof/>
              </w:rPr>
              <w:t>References</w:t>
            </w:r>
            <w:r>
              <w:rPr>
                <w:noProof/>
                <w:webHidden/>
              </w:rPr>
              <w:tab/>
            </w:r>
            <w:r>
              <w:rPr>
                <w:noProof/>
                <w:webHidden/>
              </w:rPr>
              <w:fldChar w:fldCharType="begin"/>
            </w:r>
            <w:r>
              <w:rPr>
                <w:noProof/>
                <w:webHidden/>
              </w:rPr>
              <w:instrText xml:space="preserve"> PAGEREF _Toc50646875 \h </w:instrText>
            </w:r>
            <w:r>
              <w:rPr>
                <w:noProof/>
                <w:webHidden/>
              </w:rPr>
            </w:r>
            <w:r>
              <w:rPr>
                <w:noProof/>
                <w:webHidden/>
              </w:rPr>
              <w:fldChar w:fldCharType="separate"/>
            </w:r>
            <w:r>
              <w:rPr>
                <w:noProof/>
                <w:webHidden/>
              </w:rPr>
              <w:t>8</w:t>
            </w:r>
            <w:r>
              <w:rPr>
                <w:noProof/>
                <w:webHidden/>
              </w:rPr>
              <w:fldChar w:fldCharType="end"/>
            </w:r>
          </w:hyperlink>
        </w:p>
        <w:p w14:paraId="38C3BD04" w14:textId="6739F1DA" w:rsidR="00A348A3" w:rsidRDefault="00A348A3">
          <w:pPr>
            <w:pStyle w:val="TOC1"/>
            <w:tabs>
              <w:tab w:val="right" w:leader="dot" w:pos="9350"/>
            </w:tabs>
            <w:rPr>
              <w:noProof/>
              <w:kern w:val="0"/>
              <w:sz w:val="22"/>
              <w:szCs w:val="22"/>
              <w:lang w:eastAsia="en-US"/>
            </w:rPr>
          </w:pPr>
          <w:hyperlink w:anchor="_Toc50646876" w:history="1">
            <w:r w:rsidRPr="00490180">
              <w:rPr>
                <w:rStyle w:val="Hyperlink"/>
                <w:noProof/>
              </w:rPr>
              <w:t>Footnotes</w:t>
            </w:r>
            <w:r>
              <w:rPr>
                <w:noProof/>
                <w:webHidden/>
              </w:rPr>
              <w:tab/>
            </w:r>
            <w:r>
              <w:rPr>
                <w:noProof/>
                <w:webHidden/>
              </w:rPr>
              <w:fldChar w:fldCharType="begin"/>
            </w:r>
            <w:r>
              <w:rPr>
                <w:noProof/>
                <w:webHidden/>
              </w:rPr>
              <w:instrText xml:space="preserve"> PAGEREF _Toc50646876 \h </w:instrText>
            </w:r>
            <w:r>
              <w:rPr>
                <w:noProof/>
                <w:webHidden/>
              </w:rPr>
            </w:r>
            <w:r>
              <w:rPr>
                <w:noProof/>
                <w:webHidden/>
              </w:rPr>
              <w:fldChar w:fldCharType="separate"/>
            </w:r>
            <w:r>
              <w:rPr>
                <w:noProof/>
                <w:webHidden/>
              </w:rPr>
              <w:t>9</w:t>
            </w:r>
            <w:r>
              <w:rPr>
                <w:noProof/>
                <w:webHidden/>
              </w:rPr>
              <w:fldChar w:fldCharType="end"/>
            </w:r>
          </w:hyperlink>
        </w:p>
        <w:p w14:paraId="4837225C" w14:textId="61045743" w:rsidR="00A348A3" w:rsidRDefault="00A348A3">
          <w:pPr>
            <w:pStyle w:val="TOC1"/>
            <w:tabs>
              <w:tab w:val="right" w:leader="dot" w:pos="9350"/>
            </w:tabs>
            <w:rPr>
              <w:noProof/>
              <w:kern w:val="0"/>
              <w:sz w:val="22"/>
              <w:szCs w:val="22"/>
              <w:lang w:eastAsia="en-US"/>
            </w:rPr>
          </w:pPr>
          <w:hyperlink w:anchor="_Toc50646877" w:history="1">
            <w:r w:rsidRPr="00490180">
              <w:rPr>
                <w:rStyle w:val="Hyperlink"/>
                <w:noProof/>
              </w:rPr>
              <w:t>Tables</w:t>
            </w:r>
            <w:r>
              <w:rPr>
                <w:noProof/>
                <w:webHidden/>
              </w:rPr>
              <w:tab/>
            </w:r>
            <w:r>
              <w:rPr>
                <w:noProof/>
                <w:webHidden/>
              </w:rPr>
              <w:fldChar w:fldCharType="begin"/>
            </w:r>
            <w:r>
              <w:rPr>
                <w:noProof/>
                <w:webHidden/>
              </w:rPr>
              <w:instrText xml:space="preserve"> PAGEREF _Toc50646877 \h </w:instrText>
            </w:r>
            <w:r>
              <w:rPr>
                <w:noProof/>
                <w:webHidden/>
              </w:rPr>
            </w:r>
            <w:r>
              <w:rPr>
                <w:noProof/>
                <w:webHidden/>
              </w:rPr>
              <w:fldChar w:fldCharType="separate"/>
            </w:r>
            <w:r>
              <w:rPr>
                <w:noProof/>
                <w:webHidden/>
              </w:rPr>
              <w:t>10</w:t>
            </w:r>
            <w:r>
              <w:rPr>
                <w:noProof/>
                <w:webHidden/>
              </w:rPr>
              <w:fldChar w:fldCharType="end"/>
            </w:r>
          </w:hyperlink>
        </w:p>
        <w:p w14:paraId="062E1072" w14:textId="1089699F" w:rsidR="00A348A3" w:rsidRDefault="00A348A3">
          <w:pPr>
            <w:pStyle w:val="TOC1"/>
            <w:tabs>
              <w:tab w:val="right" w:leader="dot" w:pos="9350"/>
            </w:tabs>
            <w:rPr>
              <w:noProof/>
              <w:kern w:val="0"/>
              <w:sz w:val="22"/>
              <w:szCs w:val="22"/>
              <w:lang w:eastAsia="en-US"/>
            </w:rPr>
          </w:pPr>
          <w:hyperlink w:anchor="_Toc50646878" w:history="1">
            <w:r w:rsidRPr="00490180">
              <w:rPr>
                <w:rStyle w:val="Hyperlink"/>
                <w:noProof/>
              </w:rPr>
              <w:t>Figures title:</w:t>
            </w:r>
            <w:r>
              <w:rPr>
                <w:noProof/>
                <w:webHidden/>
              </w:rPr>
              <w:tab/>
            </w:r>
            <w:r>
              <w:rPr>
                <w:noProof/>
                <w:webHidden/>
              </w:rPr>
              <w:fldChar w:fldCharType="begin"/>
            </w:r>
            <w:r>
              <w:rPr>
                <w:noProof/>
                <w:webHidden/>
              </w:rPr>
              <w:instrText xml:space="preserve"> PAGEREF _Toc50646878 \h </w:instrText>
            </w:r>
            <w:r>
              <w:rPr>
                <w:noProof/>
                <w:webHidden/>
              </w:rPr>
            </w:r>
            <w:r>
              <w:rPr>
                <w:noProof/>
                <w:webHidden/>
              </w:rPr>
              <w:fldChar w:fldCharType="separate"/>
            </w:r>
            <w:r>
              <w:rPr>
                <w:noProof/>
                <w:webHidden/>
              </w:rPr>
              <w:t>11</w:t>
            </w:r>
            <w:r>
              <w:rPr>
                <w:noProof/>
                <w:webHidden/>
              </w:rPr>
              <w:fldChar w:fldCharType="end"/>
            </w:r>
          </w:hyperlink>
        </w:p>
        <w:p w14:paraId="349A88CD" w14:textId="3039A3E8" w:rsidR="00356A68" w:rsidRDefault="00356A68">
          <w:r>
            <w:rPr>
              <w:b/>
              <w:bCs/>
              <w:noProof/>
            </w:rPr>
            <w:fldChar w:fldCharType="end"/>
          </w:r>
        </w:p>
      </w:sdtContent>
    </w:sdt>
    <w:bookmarkStart w:id="1" w:name="_Toc50646869"/>
    <w:p w14:paraId="57491A89" w14:textId="780D679B" w:rsidR="00E81978" w:rsidRPr="009E7C12" w:rsidRDefault="000C5EA9" w:rsidP="009E7C12">
      <w:pPr>
        <w:pStyle w:val="SectionTitle"/>
        <w:rPr>
          <w:rStyle w:val="TitleChar"/>
        </w:rPr>
      </w:pPr>
      <w:sdt>
        <w:sdtPr>
          <w:rPr>
            <w:rStyle w:val="TitleChar"/>
          </w:rPr>
          <w:alias w:val="Section title:"/>
          <w:tag w:val="Section title:"/>
          <w:id w:val="984196707"/>
          <w:placeholder>
            <w:docPart w:val="16BA1386609740FD9740AFB7C78E96E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TitleChar"/>
          </w:rPr>
        </w:sdtEndPr>
        <w:sdtContent>
          <w:r w:rsidR="00495A93">
            <w:rPr>
              <w:rStyle w:val="TitleChar"/>
            </w:rPr>
            <w:t>A survey of stochastic anomaly detection approaches in time-series data.</w:t>
          </w:r>
        </w:sdtContent>
      </w:sdt>
      <w:bookmarkEnd w:id="1"/>
    </w:p>
    <w:p w14:paraId="2A8BEA9D" w14:textId="5ADFAB93" w:rsidR="00E81978" w:rsidRDefault="00AD107A">
      <w:r>
        <w:t>Time series data is data which</w:t>
      </w:r>
      <w:r w:rsidR="001761AE">
        <w:t xml:space="preserve"> includes</w:t>
      </w:r>
      <w:r>
        <w:t xml:space="preserve"> measures </w:t>
      </w:r>
      <w:r w:rsidR="001761AE">
        <w:t xml:space="preserve">of </w:t>
      </w:r>
      <w:r>
        <w:t>a value of a variable(</w:t>
      </w:r>
      <w:r w:rsidR="007710BB">
        <w:t>or variable</w:t>
      </w:r>
      <w:r>
        <w:t>s) with respect to time. It is a combination of a modelling task and a classification task. We explore stochastic methods to model the data and apply simple criterion to act as classifiers</w:t>
      </w:r>
      <w:r w:rsidR="00B31A5D">
        <w:t xml:space="preserve">(manual thresholds, k-standard deviations, </w:t>
      </w:r>
      <w:proofErr w:type="spellStart"/>
      <w:r w:rsidR="00B31A5D">
        <w:t>etc</w:t>
      </w:r>
      <w:proofErr w:type="spellEnd"/>
      <w:r w:rsidR="00B31A5D">
        <w:t>)</w:t>
      </w:r>
      <w:r>
        <w:t>.</w:t>
      </w:r>
    </w:p>
    <w:p w14:paraId="54B451A4" w14:textId="4A0E1D80" w:rsidR="00E81978" w:rsidRDefault="00356A68" w:rsidP="00794AC0">
      <w:pPr>
        <w:pStyle w:val="Heading2"/>
      </w:pPr>
      <w:bookmarkStart w:id="2" w:name="_Toc50646870"/>
      <w:r>
        <w:t xml:space="preserve">Our </w:t>
      </w:r>
      <w:r w:rsidRPr="00794AC0">
        <w:t>Datasets</w:t>
      </w:r>
      <w:bookmarkEnd w:id="2"/>
    </w:p>
    <w:p w14:paraId="07AD78B7" w14:textId="2145E086" w:rsidR="00A008D2" w:rsidRDefault="00A008D2" w:rsidP="00A008D2">
      <w:r>
        <w:t xml:space="preserve">We have used two popular datasets to apply these methods on, namely the </w:t>
      </w:r>
      <w:r w:rsidRPr="00A008D2">
        <w:t>Yahoo S5 Data</w:t>
      </w:r>
      <w:r>
        <w:t>s</w:t>
      </w:r>
      <w:r w:rsidRPr="00A008D2">
        <w:t>et</w:t>
      </w:r>
      <w:r>
        <w:t xml:space="preserve">, </w:t>
      </w:r>
      <w:r w:rsidR="004F0BE8">
        <w:t xml:space="preserve">and the NASA </w:t>
      </w:r>
      <w:proofErr w:type="spellStart"/>
      <w:r w:rsidR="004F0BE8">
        <w:t>Statlog</w:t>
      </w:r>
      <w:proofErr w:type="spellEnd"/>
      <w:r w:rsidR="004F0BE8">
        <w:t xml:space="preserve"> Shuttle dataset. These are explored below:</w:t>
      </w:r>
    </w:p>
    <w:p w14:paraId="10C33A24" w14:textId="4CA653FE" w:rsidR="004F0BE8" w:rsidRDefault="001A5A63" w:rsidP="001A5A63">
      <w:pPr>
        <w:pStyle w:val="Heading2"/>
      </w:pPr>
      <w:bookmarkStart w:id="3" w:name="_Toc50646871"/>
      <w:r w:rsidRPr="001A5A63">
        <w:t xml:space="preserve">Yahoo S5 </w:t>
      </w:r>
      <w:proofErr w:type="spellStart"/>
      <w:r w:rsidRPr="001A5A63">
        <w:t>DataSet</w:t>
      </w:r>
      <w:bookmarkEnd w:id="3"/>
      <w:proofErr w:type="spellEnd"/>
    </w:p>
    <w:p w14:paraId="14D3ABD1" w14:textId="77777777" w:rsidR="00DB19EE" w:rsidRDefault="00DB19EE" w:rsidP="00E56018">
      <w:r>
        <w:t xml:space="preserve">Released Date: 2015 </w:t>
      </w:r>
    </w:p>
    <w:p w14:paraId="367B3434" w14:textId="177338EF" w:rsidR="00DB19EE" w:rsidRDefault="00DB19EE" w:rsidP="00E56018">
      <w:r>
        <w:t xml:space="preserve">Designed for: Benchmarking Anomaly Detection </w:t>
      </w:r>
    </w:p>
    <w:p w14:paraId="08D2CE9C" w14:textId="3A5BF1A8" w:rsidR="00DB19EE" w:rsidRDefault="00DB19EE" w:rsidP="00E56018">
      <w:r>
        <w:t xml:space="preserve">Size: 16 MB </w:t>
      </w:r>
    </w:p>
    <w:p w14:paraId="1654A7BC" w14:textId="745282C9" w:rsidR="00DB19EE" w:rsidRDefault="00DB19EE" w:rsidP="00E56018">
      <w:r>
        <w:t xml:space="preserve">5 folders of Time Series, both real and synthetic. </w:t>
      </w:r>
    </w:p>
    <w:p w14:paraId="2C7D8CFB" w14:textId="1C70412C" w:rsidR="00DB19EE" w:rsidRDefault="00DB19EE" w:rsidP="00E56018">
      <w:r>
        <w:t xml:space="preserve">Folder 1: The real TS – Metrics of Yahoo services (Server Traffic) </w:t>
      </w:r>
    </w:p>
    <w:p w14:paraId="0A38BEAB" w14:textId="1980FB0C" w:rsidR="00DB19EE" w:rsidRDefault="00DB19EE" w:rsidP="00E56018">
      <w:r>
        <w:t xml:space="preserve">Folders 2-4: Synthetic TS with varying anomaly types including outliers and change-points. </w:t>
      </w:r>
    </w:p>
    <w:p w14:paraId="3DF7697B" w14:textId="6BEB44FD" w:rsidR="00DB19EE" w:rsidRDefault="00DB19EE" w:rsidP="00E56018">
      <w:r>
        <w:t xml:space="preserve">Folders 1-2 are Univariate containing only the </w:t>
      </w:r>
      <w:r>
        <w:t>‘</w:t>
      </w:r>
      <w:r>
        <w:t>value</w:t>
      </w:r>
      <w:r>
        <w:t>’ f</w:t>
      </w:r>
      <w:r>
        <w:t>eature.</w:t>
      </w:r>
    </w:p>
    <w:p w14:paraId="23F110F7" w14:textId="037F647F" w:rsidR="001A5A63" w:rsidRDefault="00DB19EE" w:rsidP="00E56018">
      <w:r>
        <w:t xml:space="preserve">Folders 3-4 are Multivariate, containing features such as </w:t>
      </w:r>
      <w:r>
        <w:t>‘</w:t>
      </w:r>
      <w:proofErr w:type="spellStart"/>
      <w:r>
        <w:t>noise</w:t>
      </w:r>
      <w:r>
        <w:t>’</w:t>
      </w:r>
      <w:r>
        <w:t>,</w:t>
      </w:r>
      <w:r>
        <w:t>’trend</w:t>
      </w:r>
      <w:proofErr w:type="spellEnd"/>
      <w:r>
        <w:t>’ and three different measures of seasonality: ‘seasonality1’,</w:t>
      </w:r>
      <w:r w:rsidRPr="00DB19EE">
        <w:t xml:space="preserve"> </w:t>
      </w:r>
      <w:r>
        <w:t>‘seasonality</w:t>
      </w:r>
      <w:r>
        <w:t>2</w:t>
      </w:r>
      <w:r>
        <w:t>’</w:t>
      </w:r>
      <w:r>
        <w:t>,</w:t>
      </w:r>
      <w:r w:rsidRPr="00DB19EE">
        <w:t xml:space="preserve"> </w:t>
      </w:r>
      <w:r>
        <w:t>‘seasonality</w:t>
      </w:r>
      <w:r>
        <w:t>3</w:t>
      </w:r>
      <w:r>
        <w:t>’</w:t>
      </w:r>
    </w:p>
    <w:p w14:paraId="493F154F" w14:textId="0EA45D7D" w:rsidR="009E7C12" w:rsidRDefault="0041055D" w:rsidP="00E56018">
      <w:r>
        <w:t>This dataset consists of 367 time series in total. Out of these, 67 are real and the others are synthetically generated to simulate various possible time-series.</w:t>
      </w:r>
    </w:p>
    <w:p w14:paraId="1108C28B" w14:textId="4E42F161" w:rsidR="00FC37EE" w:rsidRPr="00C31D30" w:rsidRDefault="007A7E1B" w:rsidP="00FC37EE">
      <w:pPr>
        <w:pStyle w:val="Heading3"/>
      </w:pPr>
      <w:bookmarkStart w:id="4" w:name="_Toc50646872"/>
      <w:r w:rsidRPr="007A7E1B">
        <w:lastRenderedPageBreak/>
        <w:t>Features</w:t>
      </w:r>
      <w:r w:rsidR="00FC37EE" w:rsidRPr="00C31D30">
        <w:t>.</w:t>
      </w:r>
      <w:bookmarkEnd w:id="4"/>
    </w:p>
    <w:p w14:paraId="4A688BD1" w14:textId="77777777" w:rsidR="00C2124F" w:rsidRDefault="00C2124F" w:rsidP="00C2124F">
      <w:pPr>
        <w:keepNext/>
      </w:pPr>
      <w:r w:rsidRPr="00C2124F">
        <w:rPr>
          <w:b/>
          <w:bCs/>
        </w:rPr>
        <w:drawing>
          <wp:inline distT="0" distB="0" distL="0" distR="0" wp14:anchorId="2632B68C" wp14:editId="1ACE4474">
            <wp:extent cx="5943600" cy="322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5165"/>
                    </a:xfrm>
                    <a:prstGeom prst="rect">
                      <a:avLst/>
                    </a:prstGeom>
                  </pic:spPr>
                </pic:pic>
              </a:graphicData>
            </a:graphic>
          </wp:inline>
        </w:drawing>
      </w:r>
    </w:p>
    <w:p w14:paraId="52A34E10" w14:textId="0C135DCD" w:rsidR="00FC37EE" w:rsidRDefault="00C2124F" w:rsidP="00C2124F">
      <w:pPr>
        <w:pStyle w:val="Caption"/>
        <w:rPr>
          <w:b/>
          <w:bCs/>
        </w:rPr>
      </w:pPr>
      <w:r>
        <w:t xml:space="preserve">Figure </w:t>
      </w:r>
      <w:r>
        <w:fldChar w:fldCharType="begin"/>
      </w:r>
      <w:r>
        <w:instrText xml:space="preserve"> SEQ Figure \* ARABIC </w:instrText>
      </w:r>
      <w:r>
        <w:fldChar w:fldCharType="separate"/>
      </w:r>
      <w:r>
        <w:rPr>
          <w:noProof/>
        </w:rPr>
        <w:t>1</w:t>
      </w:r>
      <w:r>
        <w:fldChar w:fldCharType="end"/>
      </w:r>
      <w:r>
        <w:t>: A sample of one of the real univariate time-series</w:t>
      </w:r>
    </w:p>
    <w:p w14:paraId="7E30281E" w14:textId="77777777" w:rsidR="00C2124F" w:rsidRDefault="00C2124F" w:rsidP="00C2124F">
      <w:pPr>
        <w:keepNext/>
      </w:pPr>
      <w:r w:rsidRPr="00C2124F">
        <w:rPr>
          <w:b/>
          <w:bCs/>
        </w:rPr>
        <w:drawing>
          <wp:inline distT="0" distB="0" distL="0" distR="0" wp14:anchorId="42AEA911" wp14:editId="2B24F4BF">
            <wp:extent cx="5943600" cy="274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9550"/>
                    </a:xfrm>
                    <a:prstGeom prst="rect">
                      <a:avLst/>
                    </a:prstGeom>
                  </pic:spPr>
                </pic:pic>
              </a:graphicData>
            </a:graphic>
          </wp:inline>
        </w:drawing>
      </w:r>
    </w:p>
    <w:p w14:paraId="7CA240B4" w14:textId="16CB4122" w:rsidR="00C2124F" w:rsidRDefault="00C2124F" w:rsidP="00C2124F">
      <w:pPr>
        <w:pStyle w:val="Caption"/>
      </w:pPr>
      <w:r>
        <w:t xml:space="preserve">Figure </w:t>
      </w:r>
      <w:r>
        <w:fldChar w:fldCharType="begin"/>
      </w:r>
      <w:r>
        <w:instrText xml:space="preserve"> SEQ Figure \* ARABIC </w:instrText>
      </w:r>
      <w:r>
        <w:fldChar w:fldCharType="separate"/>
      </w:r>
      <w:r>
        <w:rPr>
          <w:noProof/>
        </w:rPr>
        <w:t>2</w:t>
      </w:r>
      <w:r>
        <w:fldChar w:fldCharType="end"/>
      </w:r>
      <w:r>
        <w:t>: A sample of one of the synthetically generated time-series</w:t>
      </w:r>
    </w:p>
    <w:p w14:paraId="0E8E7738" w14:textId="77777777" w:rsidR="00C2124F" w:rsidRPr="00C2124F" w:rsidRDefault="00C2124F" w:rsidP="00C2124F"/>
    <w:p w14:paraId="16526BE6" w14:textId="3D9DEF7D" w:rsidR="00E81978" w:rsidRPr="00C31D30" w:rsidRDefault="0003077D" w:rsidP="00C31D30">
      <w:pPr>
        <w:pStyle w:val="Heading2"/>
      </w:pPr>
      <w:bookmarkStart w:id="5" w:name="_Toc50646873"/>
      <w:r w:rsidRPr="0003077D">
        <w:t xml:space="preserve">NASA </w:t>
      </w:r>
      <w:proofErr w:type="spellStart"/>
      <w:r w:rsidRPr="0003077D">
        <w:t>Statlog</w:t>
      </w:r>
      <w:proofErr w:type="spellEnd"/>
      <w:r w:rsidRPr="0003077D">
        <w:t xml:space="preserve"> Shuttle Dataset – UCI</w:t>
      </w:r>
      <w:r w:rsidR="005D3A03" w:rsidRPr="00D85B68">
        <w:rPr>
          <w:rStyle w:val="FootnoteReference"/>
        </w:rPr>
        <w:t>1</w:t>
      </w:r>
      <w:bookmarkEnd w:id="5"/>
    </w:p>
    <w:p w14:paraId="2D2CCC63" w14:textId="27F56E8D" w:rsidR="00E56018" w:rsidRDefault="00E56018" w:rsidP="00E56018">
      <w:r>
        <w:t>Released Date: 2013(</w:t>
      </w:r>
      <w:r>
        <w:t>to confirm</w:t>
      </w:r>
      <w:r>
        <w:t>)</w:t>
      </w:r>
    </w:p>
    <w:p w14:paraId="4F278D91" w14:textId="0D9EEDD8" w:rsidR="00E56018" w:rsidRDefault="00E56018" w:rsidP="00E56018">
      <w:r>
        <w:lastRenderedPageBreak/>
        <w:t>Designed for : Supervised Anomaly detection.</w:t>
      </w:r>
    </w:p>
    <w:p w14:paraId="26F9D9AB" w14:textId="25172A0C" w:rsidR="00E56018" w:rsidRDefault="00E56018" w:rsidP="00E56018">
      <w:r>
        <w:t>Size: 1.77 MB</w:t>
      </w:r>
    </w:p>
    <w:p w14:paraId="203AD650" w14:textId="3F105FE5" w:rsidR="00E56018" w:rsidRDefault="00E56018" w:rsidP="00E56018">
      <w:r>
        <w:t xml:space="preserve">The shuttle dataset describes radiator positions in a NASA space shuttle with 9 attributes </w:t>
      </w:r>
      <w:r>
        <w:t>a</w:t>
      </w:r>
      <w:r>
        <w:t>nd was designed for supervised anomaly detection.</w:t>
      </w:r>
    </w:p>
    <w:p w14:paraId="0AAD9928" w14:textId="723BA3D6" w:rsidR="00E56018" w:rsidRDefault="00E56018" w:rsidP="00E56018">
      <w:r>
        <w:t>Besides the normal “radiator flow” class, about 20% of the original data describe abnormal situations.</w:t>
      </w:r>
    </w:p>
    <w:p w14:paraId="73021B56" w14:textId="2C2403DF" w:rsidR="00E81978" w:rsidRDefault="00E56018" w:rsidP="00E56018">
      <w:r>
        <w:t xml:space="preserve">Training and test set are combined in a single big dataset, which has as a result 46,464 instances with 1.89% anomalies. (cite from Goldstein, Markus, and Seiichi Uchida. "A comparative evaluation of unsupervised anomaly detection algorithms for multivariate data." </w:t>
      </w:r>
      <w:proofErr w:type="spellStart"/>
      <w:r>
        <w:t>PloS</w:t>
      </w:r>
      <w:proofErr w:type="spellEnd"/>
      <w:r>
        <w:t xml:space="preserve"> one 11.4 (2016): e0152173.)</w:t>
      </w:r>
    </w:p>
    <w:p w14:paraId="32DFA8B4" w14:textId="76C7EB73" w:rsidR="00355DCA" w:rsidRPr="00C31D30" w:rsidRDefault="00A348A3" w:rsidP="00C31D30">
      <w:pPr>
        <w:pStyle w:val="Heading3"/>
      </w:pPr>
      <w:bookmarkStart w:id="6" w:name="_Toc50646874"/>
      <w:r>
        <w:t>Features</w:t>
      </w:r>
      <w:r w:rsidR="00355DCA" w:rsidRPr="00C31D30">
        <w:t>.</w:t>
      </w:r>
      <w:bookmarkEnd w:id="6"/>
    </w:p>
    <w:p w14:paraId="4957E1F9" w14:textId="4CB873F2" w:rsidR="00E81978" w:rsidRDefault="001A11FE">
      <w:pPr>
        <w:rPr>
          <w:b/>
          <w:bCs/>
        </w:rPr>
      </w:pPr>
      <w:r w:rsidRPr="001A11FE">
        <w:rPr>
          <w:b/>
          <w:bCs/>
        </w:rPr>
        <w:drawing>
          <wp:inline distT="0" distB="0" distL="0" distR="0" wp14:anchorId="474EAE8A" wp14:editId="5325F7D7">
            <wp:extent cx="5943600" cy="3043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3555"/>
                    </a:xfrm>
                    <a:prstGeom prst="rect">
                      <a:avLst/>
                    </a:prstGeom>
                  </pic:spPr>
                </pic:pic>
              </a:graphicData>
            </a:graphic>
          </wp:inline>
        </w:drawing>
      </w:r>
    </w:p>
    <w:p w14:paraId="5B44E341" w14:textId="37C12FE5" w:rsidR="00101993" w:rsidRDefault="00101993">
      <w:pPr>
        <w:rPr>
          <w:b/>
          <w:bCs/>
        </w:rPr>
      </w:pPr>
      <w:r w:rsidRPr="00101993">
        <w:rPr>
          <w:b/>
          <w:bCs/>
        </w:rPr>
        <w:lastRenderedPageBreak/>
        <w:drawing>
          <wp:inline distT="0" distB="0" distL="0" distR="0" wp14:anchorId="4A5DB1B3" wp14:editId="2B2BF3ED">
            <wp:extent cx="5943600" cy="3014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4345"/>
                    </a:xfrm>
                    <a:prstGeom prst="rect">
                      <a:avLst/>
                    </a:prstGeom>
                  </pic:spPr>
                </pic:pic>
              </a:graphicData>
            </a:graphic>
          </wp:inline>
        </w:drawing>
      </w:r>
    </w:p>
    <w:p w14:paraId="0957266F" w14:textId="0C69EAF1" w:rsidR="0040076E" w:rsidRDefault="0040076E" w:rsidP="0040076E">
      <w:r>
        <w:t>Here the class column is used as the outlier/not-outlier label, it’s range of values is as follows:</w:t>
      </w:r>
    </w:p>
    <w:p w14:paraId="5666D340" w14:textId="31AA4CB5" w:rsidR="0040076E" w:rsidRDefault="0040076E" w:rsidP="0040076E">
      <w:r w:rsidRPr="0040076E">
        <w:drawing>
          <wp:inline distT="0" distB="0" distL="0" distR="0" wp14:anchorId="736C9950" wp14:editId="28429916">
            <wp:extent cx="1325995" cy="138696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5995" cy="1386960"/>
                    </a:xfrm>
                    <a:prstGeom prst="rect">
                      <a:avLst/>
                    </a:prstGeom>
                  </pic:spPr>
                </pic:pic>
              </a:graphicData>
            </a:graphic>
          </wp:inline>
        </w:drawing>
      </w:r>
      <w:bookmarkStart w:id="7" w:name="_GoBack"/>
      <w:bookmarkEnd w:id="7"/>
    </w:p>
    <w:p w14:paraId="4B84EC77" w14:textId="77777777" w:rsidR="00355DCA" w:rsidRPr="00C31D30" w:rsidRDefault="000C5EA9" w:rsidP="00C31D30">
      <w:pPr>
        <w:pStyle w:val="Heading4"/>
      </w:pPr>
      <w:sdt>
        <w:sdtPr>
          <w:alias w:val="Heading 4:"/>
          <w:tag w:val="Heading 4:"/>
          <w:id w:val="-685361587"/>
          <w:placeholder>
            <w:docPart w:val="F7AABA4FEFB545D085A03EF597FEC52D"/>
          </w:placeholder>
          <w:temporary/>
          <w:showingPlcHdr/>
          <w15:appearance w15:val="hidden"/>
          <w:text/>
        </w:sdtPr>
        <w:sdtEndPr/>
        <w:sdtContent>
          <w:r w:rsidR="005D3A03" w:rsidRPr="00C31D30">
            <w:t>[Heading 4]</w:t>
          </w:r>
        </w:sdtContent>
      </w:sdt>
      <w:r w:rsidR="00355DCA" w:rsidRPr="00C31D30">
        <w:t>.</w:t>
      </w:r>
    </w:p>
    <w:p w14:paraId="4570775C" w14:textId="77777777" w:rsidR="00E81978" w:rsidRDefault="000C5EA9">
      <w:pPr>
        <w:rPr>
          <w:b/>
          <w:bCs/>
        </w:rPr>
      </w:pPr>
      <w:sdt>
        <w:sdtPr>
          <w:alias w:val="Paragraph text:"/>
          <w:tag w:val="Paragraph text:"/>
          <w:id w:val="-1987159626"/>
          <w:placeholder>
            <w:docPart w:val="0E8879F0079E4A98AAEE5CC08AF793AF"/>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5CD7EF97122246AC8211AFBADC4131A5"/>
          </w:placeholder>
          <w:temporary/>
          <w:showingPlcHdr/>
          <w15:appearance w15:val="hidden"/>
          <w:text/>
        </w:sdtPr>
        <w:sdtEndPr/>
        <w:sdtContent>
          <w:r w:rsidR="00BA45DB">
            <w:t>Last Name, Year</w:t>
          </w:r>
        </w:sdtContent>
      </w:sdt>
      <w:r w:rsidR="00BA45DB">
        <w:t>)</w:t>
      </w:r>
    </w:p>
    <w:p w14:paraId="069FCE01" w14:textId="77777777" w:rsidR="00355DCA" w:rsidRPr="00C31D30" w:rsidRDefault="000C5EA9" w:rsidP="00C31D30">
      <w:pPr>
        <w:pStyle w:val="Heading5"/>
      </w:pPr>
      <w:sdt>
        <w:sdtPr>
          <w:alias w:val="Heading 5:"/>
          <w:tag w:val="Heading 5:"/>
          <w:id w:val="-53853956"/>
          <w:placeholder>
            <w:docPart w:val="1B6C831863964875807F8EAA98DEC699"/>
          </w:placeholder>
          <w:temporary/>
          <w:showingPlcHdr/>
          <w15:appearance w15:val="hidden"/>
          <w:text/>
        </w:sdtPr>
        <w:sdtEndPr/>
        <w:sdtContent>
          <w:r w:rsidR="005D3A03" w:rsidRPr="00C31D30">
            <w:t>[Heading 5]</w:t>
          </w:r>
        </w:sdtContent>
      </w:sdt>
      <w:r w:rsidR="00355DCA" w:rsidRPr="00C31D30">
        <w:t>.</w:t>
      </w:r>
    </w:p>
    <w:p w14:paraId="3BAEBE13" w14:textId="77777777" w:rsidR="00E81978" w:rsidRDefault="000C5EA9">
      <w:sdt>
        <w:sdtPr>
          <w:alias w:val="Paragraph text:"/>
          <w:tag w:val="Paragraph text:"/>
          <w:id w:val="1216239889"/>
          <w:placeholder>
            <w:docPart w:val="121752BD3FB74C44B7B9A068E205F95A"/>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1384C6CE97440489029835E1D825DF9"/>
          </w:placeholder>
          <w:temporary/>
          <w:showingPlcHdr/>
          <w15:appearance w15:val="hidden"/>
          <w:text/>
        </w:sdtPr>
        <w:sdtEndPr/>
        <w:sdtContent>
          <w:r w:rsidR="00BA45DB">
            <w:t>Last Name, Year</w:t>
          </w:r>
        </w:sdtContent>
      </w:sdt>
      <w:r w:rsidR="00BA45DB">
        <w:t>)</w:t>
      </w:r>
    </w:p>
    <w:bookmarkStart w:id="8" w:name="_Toc50646875" w:displacedByCustomXml="next"/>
    <w:sdt>
      <w:sdtPr>
        <w:rPr>
          <w:rFonts w:asciiTheme="minorHAnsi" w:eastAsiaTheme="minorEastAsia" w:hAnsiTheme="minorHAnsi" w:cstheme="minorBidi"/>
        </w:rPr>
        <w:id w:val="62297111"/>
        <w:docPartObj>
          <w:docPartGallery w:val="Bibliographies"/>
          <w:docPartUnique/>
        </w:docPartObj>
      </w:sdtPr>
      <w:sdtEndPr/>
      <w:sdtContent>
        <w:p w14:paraId="39BEC435" w14:textId="77777777" w:rsidR="00E81978" w:rsidRDefault="005D3A03">
          <w:pPr>
            <w:pStyle w:val="SectionTitle"/>
          </w:pPr>
          <w:r>
            <w:t>References</w:t>
          </w:r>
          <w:bookmarkEnd w:id="8"/>
        </w:p>
        <w:p w14:paraId="6679EEE8"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6ECF2953"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bookmarkStart w:id="9" w:name="_Toc50646876" w:displacedByCustomXml="next"/>
    <w:sdt>
      <w:sdtPr>
        <w:alias w:val="Footnotes title:"/>
        <w:tag w:val="Footnotes title:"/>
        <w:id w:val="-1680037918"/>
        <w:placeholder>
          <w:docPart w:val="B30FBD401E3447F9973C421DB6B451F8"/>
        </w:placeholder>
        <w:temporary/>
        <w:showingPlcHdr/>
        <w15:appearance w15:val="hidden"/>
      </w:sdtPr>
      <w:sdtEndPr/>
      <w:sdtContent>
        <w:p w14:paraId="1C713656" w14:textId="77777777" w:rsidR="00E81978" w:rsidRDefault="005D3A03">
          <w:pPr>
            <w:pStyle w:val="SectionTitle"/>
          </w:pPr>
          <w:r>
            <w:t>Footnotes</w:t>
          </w:r>
        </w:p>
      </w:sdtContent>
    </w:sdt>
    <w:bookmarkEnd w:id="9" w:displacedByCustomXml="prev"/>
    <w:p w14:paraId="3E3E4B59" w14:textId="77777777" w:rsidR="00E81978" w:rsidRDefault="005D3A03">
      <w:r>
        <w:rPr>
          <w:rStyle w:val="FootnoteReference"/>
        </w:rPr>
        <w:t>1</w:t>
      </w:r>
      <w:sdt>
        <w:sdtPr>
          <w:alias w:val="Footnotes text:"/>
          <w:tag w:val="Footnotes text:"/>
          <w:id w:val="1069077422"/>
          <w:placeholder>
            <w:docPart w:val="3363E1D403C74949B66DDF500CDA7A0C"/>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76DD6175" w14:textId="77777777" w:rsidR="00E81978" w:rsidRDefault="005D3A03">
      <w:pPr>
        <w:pStyle w:val="SectionTitle"/>
      </w:pPr>
      <w:bookmarkStart w:id="10" w:name="_Toc50646877"/>
      <w:r>
        <w:lastRenderedPageBreak/>
        <w:t>Tables</w:t>
      </w:r>
      <w:bookmarkEnd w:id="10"/>
    </w:p>
    <w:p w14:paraId="25F0B453" w14:textId="77777777" w:rsidR="00E81978" w:rsidRDefault="005D3A03">
      <w:pPr>
        <w:pStyle w:val="NoSpacing"/>
      </w:pPr>
      <w:r>
        <w:t>Table 1</w:t>
      </w:r>
    </w:p>
    <w:sdt>
      <w:sdtPr>
        <w:alias w:val="Table title:"/>
        <w:tag w:val="Table title:"/>
        <w:id w:val="1042324137"/>
        <w:placeholder>
          <w:docPart w:val="1BEAD56E2968448E9166CEE6858106AB"/>
        </w:placeholder>
        <w:temporary/>
        <w:showingPlcHdr/>
        <w15:appearance w15:val="hidden"/>
        <w:text/>
      </w:sdtPr>
      <w:sdtEndPr/>
      <w:sdtContent>
        <w:p w14:paraId="1E42A082"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135F9A74"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9EEBD3A0FD8E489E8082D3BD165080BB"/>
            </w:placeholder>
            <w:temporary/>
            <w:showingPlcHdr/>
            <w15:appearance w15:val="hidden"/>
          </w:sdtPr>
          <w:sdtEndPr/>
          <w:sdtContent>
            <w:tc>
              <w:tcPr>
                <w:tcW w:w="1872" w:type="dxa"/>
              </w:tcPr>
              <w:p w14:paraId="7D145238" w14:textId="77777777" w:rsidR="00E6004D" w:rsidRPr="00BF4184" w:rsidRDefault="00E6004D" w:rsidP="00BF4184">
                <w:r w:rsidRPr="00BF4184">
                  <w:t>Column Head</w:t>
                </w:r>
              </w:p>
            </w:tc>
          </w:sdtContent>
        </w:sdt>
        <w:sdt>
          <w:sdtPr>
            <w:alias w:val="Column Head 2:"/>
            <w:tag w:val="Column Head 2:"/>
            <w:id w:val="-477000835"/>
            <w:placeholder>
              <w:docPart w:val="BAE981A093BC4E5AA8F4384B8E1F2526"/>
            </w:placeholder>
            <w:temporary/>
            <w:showingPlcHdr/>
            <w15:appearance w15:val="hidden"/>
          </w:sdtPr>
          <w:sdtEndPr/>
          <w:sdtContent>
            <w:tc>
              <w:tcPr>
                <w:tcW w:w="1872" w:type="dxa"/>
              </w:tcPr>
              <w:p w14:paraId="0FA33AFD" w14:textId="77777777" w:rsidR="00E6004D" w:rsidRPr="00BF4184" w:rsidRDefault="00E6004D" w:rsidP="00BF4184">
                <w:r w:rsidRPr="00BF4184">
                  <w:t>Column Head</w:t>
                </w:r>
              </w:p>
            </w:tc>
          </w:sdtContent>
        </w:sdt>
        <w:sdt>
          <w:sdtPr>
            <w:alias w:val="Column Head 3:"/>
            <w:tag w:val="Column Head 3:"/>
            <w:id w:val="1425763633"/>
            <w:placeholder>
              <w:docPart w:val="C788AB8DDCB94538930CB706F5F1E2F9"/>
            </w:placeholder>
            <w:temporary/>
            <w:showingPlcHdr/>
            <w15:appearance w15:val="hidden"/>
          </w:sdtPr>
          <w:sdtEndPr/>
          <w:sdtContent>
            <w:tc>
              <w:tcPr>
                <w:tcW w:w="1872" w:type="dxa"/>
              </w:tcPr>
              <w:p w14:paraId="041AAD24" w14:textId="77777777" w:rsidR="00E6004D" w:rsidRPr="00BF4184" w:rsidRDefault="00E6004D" w:rsidP="00BF4184">
                <w:r w:rsidRPr="00BF4184">
                  <w:t>Column Head</w:t>
                </w:r>
              </w:p>
            </w:tc>
          </w:sdtContent>
        </w:sdt>
        <w:sdt>
          <w:sdtPr>
            <w:alias w:val="Column Head 4:"/>
            <w:tag w:val="Column Head 4:"/>
            <w:id w:val="-1292590422"/>
            <w:placeholder>
              <w:docPart w:val="A597B7C109184A98A726957064E774A4"/>
            </w:placeholder>
            <w:temporary/>
            <w:showingPlcHdr/>
            <w15:appearance w15:val="hidden"/>
          </w:sdtPr>
          <w:sdtEndPr/>
          <w:sdtContent>
            <w:tc>
              <w:tcPr>
                <w:tcW w:w="1872" w:type="dxa"/>
              </w:tcPr>
              <w:p w14:paraId="0E70FE85" w14:textId="77777777" w:rsidR="00E6004D" w:rsidRPr="00BF4184" w:rsidRDefault="00E6004D" w:rsidP="00BF4184">
                <w:r w:rsidRPr="00BF4184">
                  <w:t>Column Head</w:t>
                </w:r>
              </w:p>
            </w:tc>
          </w:sdtContent>
        </w:sdt>
        <w:sdt>
          <w:sdtPr>
            <w:alias w:val="Column Head 5:"/>
            <w:tag w:val="Column Head 5:"/>
            <w:id w:val="-531649396"/>
            <w:placeholder>
              <w:docPart w:val="6CC70C9ADA0745B18074EC7076F97549"/>
            </w:placeholder>
            <w:temporary/>
            <w:showingPlcHdr/>
            <w15:appearance w15:val="hidden"/>
          </w:sdtPr>
          <w:sdtEndPr/>
          <w:sdtContent>
            <w:tc>
              <w:tcPr>
                <w:tcW w:w="1872" w:type="dxa"/>
              </w:tcPr>
              <w:p w14:paraId="1FE0EFE3" w14:textId="77777777" w:rsidR="00E6004D" w:rsidRPr="00BF4184" w:rsidRDefault="00E6004D" w:rsidP="00BF4184">
                <w:r w:rsidRPr="00BF4184">
                  <w:t>Column Head</w:t>
                </w:r>
              </w:p>
            </w:tc>
          </w:sdtContent>
        </w:sdt>
      </w:tr>
      <w:tr w:rsidR="00E6004D" w:rsidRPr="00BF4184" w14:paraId="7207C9C0" w14:textId="77777777" w:rsidTr="00BF4184">
        <w:sdt>
          <w:sdtPr>
            <w:alias w:val="Row Head:"/>
            <w:tag w:val="Row Head:"/>
            <w:id w:val="-2069871036"/>
            <w:placeholder>
              <w:docPart w:val="F0914AE88F2B46A9A18CAEE08DF3585C"/>
            </w:placeholder>
            <w:temporary/>
            <w:showingPlcHdr/>
            <w15:appearance w15:val="hidden"/>
          </w:sdtPr>
          <w:sdtEndPr/>
          <w:sdtContent>
            <w:tc>
              <w:tcPr>
                <w:tcW w:w="1872" w:type="dxa"/>
              </w:tcPr>
              <w:p w14:paraId="55B51673" w14:textId="77777777" w:rsidR="00E6004D" w:rsidRPr="00BF4184" w:rsidRDefault="00E6004D" w:rsidP="00BF4184">
                <w:r w:rsidRPr="00BF4184">
                  <w:t>Row Head</w:t>
                </w:r>
              </w:p>
            </w:tc>
          </w:sdtContent>
        </w:sdt>
        <w:sdt>
          <w:sdtPr>
            <w:alias w:val="Table data:"/>
            <w:tag w:val="Table data:"/>
            <w:id w:val="-1626080037"/>
            <w:placeholder>
              <w:docPart w:val="69CC1E10D8C043AFA1AF7CC836722DA5"/>
            </w:placeholder>
            <w:temporary/>
            <w:showingPlcHdr/>
            <w15:appearance w15:val="hidden"/>
          </w:sdtPr>
          <w:sdtEndPr/>
          <w:sdtContent>
            <w:tc>
              <w:tcPr>
                <w:tcW w:w="1872" w:type="dxa"/>
              </w:tcPr>
              <w:p w14:paraId="1F2B3077" w14:textId="77777777" w:rsidR="00E6004D" w:rsidRPr="00BF4184" w:rsidRDefault="00E6004D" w:rsidP="00BF4184">
                <w:r w:rsidRPr="00BF4184">
                  <w:t>123</w:t>
                </w:r>
              </w:p>
            </w:tc>
          </w:sdtContent>
        </w:sdt>
        <w:sdt>
          <w:sdtPr>
            <w:alias w:val="Table data:"/>
            <w:tag w:val="Table data:"/>
            <w:id w:val="1326245292"/>
            <w:placeholder>
              <w:docPart w:val="D65969BC3D9E45E58EBDFF5024F394CC"/>
            </w:placeholder>
            <w:temporary/>
            <w:showingPlcHdr/>
            <w15:appearance w15:val="hidden"/>
          </w:sdtPr>
          <w:sdtEndPr/>
          <w:sdtContent>
            <w:tc>
              <w:tcPr>
                <w:tcW w:w="1872" w:type="dxa"/>
              </w:tcPr>
              <w:p w14:paraId="56EF1447" w14:textId="77777777" w:rsidR="00E6004D" w:rsidRPr="00BF4184" w:rsidRDefault="00E6004D" w:rsidP="00BF4184">
                <w:r w:rsidRPr="00BF4184">
                  <w:t>123</w:t>
                </w:r>
              </w:p>
            </w:tc>
          </w:sdtContent>
        </w:sdt>
        <w:sdt>
          <w:sdtPr>
            <w:alias w:val="Table data:"/>
            <w:tag w:val="Table data:"/>
            <w:id w:val="1701724"/>
            <w:placeholder>
              <w:docPart w:val="1F0B716A376346358DDFBDFFC7641C97"/>
            </w:placeholder>
            <w:temporary/>
            <w:showingPlcHdr/>
            <w15:appearance w15:val="hidden"/>
          </w:sdtPr>
          <w:sdtEndPr/>
          <w:sdtContent>
            <w:tc>
              <w:tcPr>
                <w:tcW w:w="1872" w:type="dxa"/>
              </w:tcPr>
              <w:p w14:paraId="2CE9D9D6" w14:textId="77777777" w:rsidR="00E6004D" w:rsidRPr="00BF4184" w:rsidRDefault="00E6004D" w:rsidP="00BF4184">
                <w:r w:rsidRPr="00BF4184">
                  <w:t>123</w:t>
                </w:r>
              </w:p>
            </w:tc>
          </w:sdtContent>
        </w:sdt>
        <w:sdt>
          <w:sdtPr>
            <w:alias w:val="Table data:"/>
            <w:tag w:val="Table data:"/>
            <w:id w:val="1607620690"/>
            <w:placeholder>
              <w:docPart w:val="3FC33EF5CAED47AC8DF082087F70A639"/>
            </w:placeholder>
            <w:temporary/>
            <w:showingPlcHdr/>
            <w15:appearance w15:val="hidden"/>
          </w:sdtPr>
          <w:sdtEndPr/>
          <w:sdtContent>
            <w:tc>
              <w:tcPr>
                <w:tcW w:w="1872" w:type="dxa"/>
              </w:tcPr>
              <w:p w14:paraId="2256ABC1" w14:textId="77777777" w:rsidR="00E6004D" w:rsidRPr="00BF4184" w:rsidRDefault="00E6004D" w:rsidP="00BF4184">
                <w:r w:rsidRPr="00BF4184">
                  <w:t>123</w:t>
                </w:r>
              </w:p>
            </w:tc>
          </w:sdtContent>
        </w:sdt>
      </w:tr>
      <w:tr w:rsidR="00E6004D" w:rsidRPr="00BF4184" w14:paraId="1B970361" w14:textId="77777777" w:rsidTr="00BF4184">
        <w:sdt>
          <w:sdtPr>
            <w:alias w:val="Row Head:"/>
            <w:tag w:val="Row Head:"/>
            <w:id w:val="-631786698"/>
            <w:placeholder>
              <w:docPart w:val="B3BE713F1FA14FAD8A0C6DD96F6206AB"/>
            </w:placeholder>
            <w:temporary/>
            <w:showingPlcHdr/>
            <w15:appearance w15:val="hidden"/>
          </w:sdtPr>
          <w:sdtEndPr/>
          <w:sdtContent>
            <w:tc>
              <w:tcPr>
                <w:tcW w:w="1872" w:type="dxa"/>
              </w:tcPr>
              <w:p w14:paraId="2FD3C542" w14:textId="77777777" w:rsidR="00E6004D" w:rsidRPr="00BF4184" w:rsidRDefault="00E6004D" w:rsidP="00BF4184">
                <w:r w:rsidRPr="00BF4184">
                  <w:t>Row Head</w:t>
                </w:r>
              </w:p>
            </w:tc>
          </w:sdtContent>
        </w:sdt>
        <w:sdt>
          <w:sdtPr>
            <w:alias w:val="Table data:"/>
            <w:tag w:val="Table data:"/>
            <w:id w:val="-3589260"/>
            <w:placeholder>
              <w:docPart w:val="80642090E55A48939D1CB59285EC0FF6"/>
            </w:placeholder>
            <w:temporary/>
            <w:showingPlcHdr/>
            <w15:appearance w15:val="hidden"/>
          </w:sdtPr>
          <w:sdtEndPr/>
          <w:sdtContent>
            <w:tc>
              <w:tcPr>
                <w:tcW w:w="1872" w:type="dxa"/>
              </w:tcPr>
              <w:p w14:paraId="6A434E37" w14:textId="77777777" w:rsidR="00E6004D" w:rsidRPr="00BF4184" w:rsidRDefault="00E6004D" w:rsidP="00BF4184">
                <w:r w:rsidRPr="00BF4184">
                  <w:t>456</w:t>
                </w:r>
              </w:p>
            </w:tc>
          </w:sdtContent>
        </w:sdt>
        <w:sdt>
          <w:sdtPr>
            <w:alias w:val="Table data:"/>
            <w:tag w:val="Table data:"/>
            <w:id w:val="-982615618"/>
            <w:placeholder>
              <w:docPart w:val="7A8A3409A49B4443B7235E104ACE85EE"/>
            </w:placeholder>
            <w:temporary/>
            <w:showingPlcHdr/>
            <w15:appearance w15:val="hidden"/>
          </w:sdtPr>
          <w:sdtEndPr/>
          <w:sdtContent>
            <w:tc>
              <w:tcPr>
                <w:tcW w:w="1872" w:type="dxa"/>
              </w:tcPr>
              <w:p w14:paraId="331C7AA2" w14:textId="77777777" w:rsidR="00E6004D" w:rsidRPr="00BF4184" w:rsidRDefault="00E6004D" w:rsidP="00BF4184">
                <w:r w:rsidRPr="00BF4184">
                  <w:t>456</w:t>
                </w:r>
              </w:p>
            </w:tc>
          </w:sdtContent>
        </w:sdt>
        <w:sdt>
          <w:sdtPr>
            <w:alias w:val="Table data:"/>
            <w:tag w:val="Table data:"/>
            <w:id w:val="1459300509"/>
            <w:placeholder>
              <w:docPart w:val="6462304F525C4AA497F7182278E6407F"/>
            </w:placeholder>
            <w:temporary/>
            <w:showingPlcHdr/>
            <w15:appearance w15:val="hidden"/>
          </w:sdtPr>
          <w:sdtEndPr/>
          <w:sdtContent>
            <w:tc>
              <w:tcPr>
                <w:tcW w:w="1872" w:type="dxa"/>
              </w:tcPr>
              <w:p w14:paraId="66996CD8" w14:textId="77777777" w:rsidR="00E6004D" w:rsidRPr="00BF4184" w:rsidRDefault="00E6004D" w:rsidP="00BF4184">
                <w:r w:rsidRPr="00BF4184">
                  <w:t>456</w:t>
                </w:r>
              </w:p>
            </w:tc>
          </w:sdtContent>
        </w:sdt>
        <w:sdt>
          <w:sdtPr>
            <w:alias w:val="Table data:"/>
            <w:tag w:val="Table data:"/>
            <w:id w:val="1069851301"/>
            <w:placeholder>
              <w:docPart w:val="1A59EF037755438FAAF6A00D15309BD8"/>
            </w:placeholder>
            <w:temporary/>
            <w:showingPlcHdr/>
            <w15:appearance w15:val="hidden"/>
          </w:sdtPr>
          <w:sdtEndPr/>
          <w:sdtContent>
            <w:tc>
              <w:tcPr>
                <w:tcW w:w="1872" w:type="dxa"/>
              </w:tcPr>
              <w:p w14:paraId="26F18C10" w14:textId="77777777" w:rsidR="00E6004D" w:rsidRPr="00BF4184" w:rsidRDefault="00E6004D" w:rsidP="00BF4184">
                <w:r w:rsidRPr="00BF4184">
                  <w:t>456</w:t>
                </w:r>
              </w:p>
            </w:tc>
          </w:sdtContent>
        </w:sdt>
      </w:tr>
      <w:tr w:rsidR="00E6004D" w:rsidRPr="00BF4184" w14:paraId="4F8C39A9" w14:textId="77777777" w:rsidTr="00BF4184">
        <w:sdt>
          <w:sdtPr>
            <w:alias w:val="Row Head:"/>
            <w:tag w:val="Row Head:"/>
            <w:id w:val="2007858907"/>
            <w:placeholder>
              <w:docPart w:val="83A6671F3EEA47FFA7432AFAC433245D"/>
            </w:placeholder>
            <w:temporary/>
            <w:showingPlcHdr/>
            <w15:appearance w15:val="hidden"/>
          </w:sdtPr>
          <w:sdtEndPr/>
          <w:sdtContent>
            <w:tc>
              <w:tcPr>
                <w:tcW w:w="1872" w:type="dxa"/>
              </w:tcPr>
              <w:p w14:paraId="0B69513F" w14:textId="77777777" w:rsidR="00E6004D" w:rsidRPr="00BF4184" w:rsidRDefault="00E6004D" w:rsidP="00BF4184">
                <w:r w:rsidRPr="00BF4184">
                  <w:t>Row Head</w:t>
                </w:r>
              </w:p>
            </w:tc>
          </w:sdtContent>
        </w:sdt>
        <w:sdt>
          <w:sdtPr>
            <w:alias w:val="Table data:"/>
            <w:tag w:val="Table data:"/>
            <w:id w:val="143091368"/>
            <w:placeholder>
              <w:docPart w:val="6BE0A491497E423A8D185727F1AF5297"/>
            </w:placeholder>
            <w:temporary/>
            <w:showingPlcHdr/>
            <w15:appearance w15:val="hidden"/>
          </w:sdtPr>
          <w:sdtEndPr/>
          <w:sdtContent>
            <w:tc>
              <w:tcPr>
                <w:tcW w:w="1872" w:type="dxa"/>
              </w:tcPr>
              <w:p w14:paraId="625E896B" w14:textId="77777777" w:rsidR="00E6004D" w:rsidRPr="00BF4184" w:rsidRDefault="00E6004D" w:rsidP="00BF4184">
                <w:r w:rsidRPr="00BF4184">
                  <w:t>789</w:t>
                </w:r>
              </w:p>
            </w:tc>
          </w:sdtContent>
        </w:sdt>
        <w:sdt>
          <w:sdtPr>
            <w:alias w:val="Table data:"/>
            <w:tag w:val="Table data:"/>
            <w:id w:val="-961350932"/>
            <w:placeholder>
              <w:docPart w:val="858170222BA24B678EE31E573B7562DD"/>
            </w:placeholder>
            <w:temporary/>
            <w:showingPlcHdr/>
            <w15:appearance w15:val="hidden"/>
          </w:sdtPr>
          <w:sdtEndPr/>
          <w:sdtContent>
            <w:tc>
              <w:tcPr>
                <w:tcW w:w="1872" w:type="dxa"/>
              </w:tcPr>
              <w:p w14:paraId="5FCABC2A" w14:textId="77777777" w:rsidR="00E6004D" w:rsidRPr="00BF4184" w:rsidRDefault="00E6004D" w:rsidP="00BF4184">
                <w:r w:rsidRPr="00BF4184">
                  <w:t>789</w:t>
                </w:r>
              </w:p>
            </w:tc>
          </w:sdtContent>
        </w:sdt>
        <w:sdt>
          <w:sdtPr>
            <w:alias w:val="Table data:"/>
            <w:tag w:val="Table data:"/>
            <w:id w:val="-2023539032"/>
            <w:placeholder>
              <w:docPart w:val="57DFC7AEFCAA4BF69AFFEDC04F0EFE19"/>
            </w:placeholder>
            <w:temporary/>
            <w:showingPlcHdr/>
            <w15:appearance w15:val="hidden"/>
          </w:sdtPr>
          <w:sdtEndPr/>
          <w:sdtContent>
            <w:tc>
              <w:tcPr>
                <w:tcW w:w="1872" w:type="dxa"/>
              </w:tcPr>
              <w:p w14:paraId="7FA17F7B" w14:textId="77777777" w:rsidR="00E6004D" w:rsidRPr="00BF4184" w:rsidRDefault="00E6004D" w:rsidP="00BF4184">
                <w:r w:rsidRPr="00BF4184">
                  <w:t>789</w:t>
                </w:r>
              </w:p>
            </w:tc>
          </w:sdtContent>
        </w:sdt>
        <w:sdt>
          <w:sdtPr>
            <w:alias w:val="Table data:"/>
            <w:tag w:val="Table data:"/>
            <w:id w:val="-1358728049"/>
            <w:placeholder>
              <w:docPart w:val="73C5F65AF78F444382B91E0C4E01DFEB"/>
            </w:placeholder>
            <w:temporary/>
            <w:showingPlcHdr/>
            <w15:appearance w15:val="hidden"/>
          </w:sdtPr>
          <w:sdtEndPr/>
          <w:sdtContent>
            <w:tc>
              <w:tcPr>
                <w:tcW w:w="1872" w:type="dxa"/>
              </w:tcPr>
              <w:p w14:paraId="71A484EC" w14:textId="77777777" w:rsidR="00E6004D" w:rsidRPr="00BF4184" w:rsidRDefault="00E6004D" w:rsidP="00BF4184">
                <w:r w:rsidRPr="00BF4184">
                  <w:t>789</w:t>
                </w:r>
              </w:p>
            </w:tc>
          </w:sdtContent>
        </w:sdt>
      </w:tr>
      <w:tr w:rsidR="00E6004D" w:rsidRPr="00BF4184" w14:paraId="46ED198C" w14:textId="77777777" w:rsidTr="00BF4184">
        <w:sdt>
          <w:sdtPr>
            <w:alias w:val="Row Head:"/>
            <w:tag w:val="Row Head:"/>
            <w:id w:val="-1816319134"/>
            <w:placeholder>
              <w:docPart w:val="F2E2FD8F16114D5CAAF023AFB61ABA56"/>
            </w:placeholder>
            <w:temporary/>
            <w:showingPlcHdr/>
            <w15:appearance w15:val="hidden"/>
          </w:sdtPr>
          <w:sdtEndPr/>
          <w:sdtContent>
            <w:tc>
              <w:tcPr>
                <w:tcW w:w="1872" w:type="dxa"/>
              </w:tcPr>
              <w:p w14:paraId="518CDFD6" w14:textId="77777777" w:rsidR="00E6004D" w:rsidRPr="00BF4184" w:rsidRDefault="00E6004D" w:rsidP="00BF4184">
                <w:r w:rsidRPr="00BF4184">
                  <w:t>Row Head</w:t>
                </w:r>
              </w:p>
            </w:tc>
          </w:sdtContent>
        </w:sdt>
        <w:sdt>
          <w:sdtPr>
            <w:alias w:val="Table data:"/>
            <w:tag w:val="Table data:"/>
            <w:id w:val="-1126006529"/>
            <w:placeholder>
              <w:docPart w:val="2569D9238B2F44F59B686C666EC27617"/>
            </w:placeholder>
            <w:temporary/>
            <w:showingPlcHdr/>
            <w15:appearance w15:val="hidden"/>
          </w:sdtPr>
          <w:sdtEndPr/>
          <w:sdtContent>
            <w:tc>
              <w:tcPr>
                <w:tcW w:w="1872" w:type="dxa"/>
              </w:tcPr>
              <w:p w14:paraId="2473ED9C" w14:textId="77777777" w:rsidR="00E6004D" w:rsidRPr="00BF4184" w:rsidRDefault="00E6004D" w:rsidP="00BF4184">
                <w:r w:rsidRPr="00BF4184">
                  <w:t>123</w:t>
                </w:r>
              </w:p>
            </w:tc>
          </w:sdtContent>
        </w:sdt>
        <w:sdt>
          <w:sdtPr>
            <w:alias w:val="Table data:"/>
            <w:tag w:val="Table data:"/>
            <w:id w:val="-1664535047"/>
            <w:placeholder>
              <w:docPart w:val="21FAA9B8545241328105337DFD451CA3"/>
            </w:placeholder>
            <w:temporary/>
            <w:showingPlcHdr/>
            <w15:appearance w15:val="hidden"/>
          </w:sdtPr>
          <w:sdtEndPr/>
          <w:sdtContent>
            <w:tc>
              <w:tcPr>
                <w:tcW w:w="1872" w:type="dxa"/>
              </w:tcPr>
              <w:p w14:paraId="0E6F3D7C" w14:textId="77777777" w:rsidR="00E6004D" w:rsidRPr="00BF4184" w:rsidRDefault="00E6004D" w:rsidP="00BF4184">
                <w:r w:rsidRPr="00BF4184">
                  <w:t>123</w:t>
                </w:r>
              </w:p>
            </w:tc>
          </w:sdtContent>
        </w:sdt>
        <w:sdt>
          <w:sdtPr>
            <w:alias w:val="Table data:"/>
            <w:tag w:val="Table data:"/>
            <w:id w:val="793413143"/>
            <w:placeholder>
              <w:docPart w:val="5FEA8D18F3214467B6C82816B9AFE329"/>
            </w:placeholder>
            <w:temporary/>
            <w:showingPlcHdr/>
            <w15:appearance w15:val="hidden"/>
          </w:sdtPr>
          <w:sdtEndPr/>
          <w:sdtContent>
            <w:tc>
              <w:tcPr>
                <w:tcW w:w="1872" w:type="dxa"/>
              </w:tcPr>
              <w:p w14:paraId="5C968048" w14:textId="77777777" w:rsidR="00E6004D" w:rsidRPr="00BF4184" w:rsidRDefault="00E6004D" w:rsidP="00BF4184">
                <w:r w:rsidRPr="00BF4184">
                  <w:t>123</w:t>
                </w:r>
              </w:p>
            </w:tc>
          </w:sdtContent>
        </w:sdt>
        <w:sdt>
          <w:sdtPr>
            <w:alias w:val="Table data:"/>
            <w:tag w:val="Table data:"/>
            <w:id w:val="-705955148"/>
            <w:placeholder>
              <w:docPart w:val="56FCB71D0B4145A69D8F5F37C9F4D5E5"/>
            </w:placeholder>
            <w:temporary/>
            <w:showingPlcHdr/>
            <w15:appearance w15:val="hidden"/>
          </w:sdtPr>
          <w:sdtEndPr/>
          <w:sdtContent>
            <w:tc>
              <w:tcPr>
                <w:tcW w:w="1872" w:type="dxa"/>
              </w:tcPr>
              <w:p w14:paraId="14C439E1" w14:textId="77777777" w:rsidR="00E6004D" w:rsidRPr="00BF4184" w:rsidRDefault="00E6004D" w:rsidP="00BF4184">
                <w:r w:rsidRPr="00BF4184">
                  <w:t>123</w:t>
                </w:r>
              </w:p>
            </w:tc>
          </w:sdtContent>
        </w:sdt>
      </w:tr>
      <w:tr w:rsidR="00E6004D" w:rsidRPr="00BF4184" w14:paraId="0989CFB1" w14:textId="77777777" w:rsidTr="00BF4184">
        <w:sdt>
          <w:sdtPr>
            <w:alias w:val="Row Head:"/>
            <w:tag w:val="Row Head:"/>
            <w:id w:val="1343273948"/>
            <w:placeholder>
              <w:docPart w:val="4280EC6885BF4D97B41CE6967CDE0F0C"/>
            </w:placeholder>
            <w:temporary/>
            <w:showingPlcHdr/>
            <w15:appearance w15:val="hidden"/>
          </w:sdtPr>
          <w:sdtEndPr/>
          <w:sdtContent>
            <w:tc>
              <w:tcPr>
                <w:tcW w:w="1872" w:type="dxa"/>
              </w:tcPr>
              <w:p w14:paraId="10F9DB2A" w14:textId="77777777" w:rsidR="00E6004D" w:rsidRPr="00BF4184" w:rsidRDefault="00E6004D" w:rsidP="00BF4184">
                <w:r w:rsidRPr="00BF4184">
                  <w:t>Row Head</w:t>
                </w:r>
              </w:p>
            </w:tc>
          </w:sdtContent>
        </w:sdt>
        <w:sdt>
          <w:sdtPr>
            <w:alias w:val="Table data:"/>
            <w:tag w:val="Table data:"/>
            <w:id w:val="1340502274"/>
            <w:placeholder>
              <w:docPart w:val="5225C9C453C74D8E964F4D6C89DDDDD8"/>
            </w:placeholder>
            <w:temporary/>
            <w:showingPlcHdr/>
            <w15:appearance w15:val="hidden"/>
          </w:sdtPr>
          <w:sdtEndPr/>
          <w:sdtContent>
            <w:tc>
              <w:tcPr>
                <w:tcW w:w="1872" w:type="dxa"/>
              </w:tcPr>
              <w:p w14:paraId="5C59A2C9" w14:textId="77777777" w:rsidR="00E6004D" w:rsidRPr="00BF4184" w:rsidRDefault="00E6004D" w:rsidP="00BF4184">
                <w:r w:rsidRPr="00BF4184">
                  <w:t>456</w:t>
                </w:r>
              </w:p>
            </w:tc>
          </w:sdtContent>
        </w:sdt>
        <w:sdt>
          <w:sdtPr>
            <w:alias w:val="Table data:"/>
            <w:tag w:val="Table data:"/>
            <w:id w:val="1123895777"/>
            <w:placeholder>
              <w:docPart w:val="E985588408F24AFC9D35B424D2032F24"/>
            </w:placeholder>
            <w:temporary/>
            <w:showingPlcHdr/>
            <w15:appearance w15:val="hidden"/>
          </w:sdtPr>
          <w:sdtEndPr/>
          <w:sdtContent>
            <w:tc>
              <w:tcPr>
                <w:tcW w:w="1872" w:type="dxa"/>
              </w:tcPr>
              <w:p w14:paraId="75C6F2A0" w14:textId="77777777" w:rsidR="00E6004D" w:rsidRPr="00BF4184" w:rsidRDefault="00E6004D" w:rsidP="00BF4184">
                <w:r w:rsidRPr="00BF4184">
                  <w:t>456</w:t>
                </w:r>
              </w:p>
            </w:tc>
          </w:sdtContent>
        </w:sdt>
        <w:sdt>
          <w:sdtPr>
            <w:alias w:val="Table data:"/>
            <w:tag w:val="Table data:"/>
            <w:id w:val="-1354022435"/>
            <w:placeholder>
              <w:docPart w:val="78A46297C74543A490CD683A1FFFDF7E"/>
            </w:placeholder>
            <w:temporary/>
            <w:showingPlcHdr/>
            <w15:appearance w15:val="hidden"/>
          </w:sdtPr>
          <w:sdtEndPr/>
          <w:sdtContent>
            <w:tc>
              <w:tcPr>
                <w:tcW w:w="1872" w:type="dxa"/>
              </w:tcPr>
              <w:p w14:paraId="6C56DCC2" w14:textId="77777777" w:rsidR="00E6004D" w:rsidRPr="00BF4184" w:rsidRDefault="00E6004D" w:rsidP="00BF4184">
                <w:r w:rsidRPr="00BF4184">
                  <w:t>456</w:t>
                </w:r>
              </w:p>
            </w:tc>
          </w:sdtContent>
        </w:sdt>
        <w:sdt>
          <w:sdtPr>
            <w:alias w:val="Table data:"/>
            <w:tag w:val="Table data:"/>
            <w:id w:val="1583876576"/>
            <w:placeholder>
              <w:docPart w:val="7D6F0252084B4AA384E5E3077F2F507F"/>
            </w:placeholder>
            <w:temporary/>
            <w:showingPlcHdr/>
            <w15:appearance w15:val="hidden"/>
          </w:sdtPr>
          <w:sdtEndPr/>
          <w:sdtContent>
            <w:tc>
              <w:tcPr>
                <w:tcW w:w="1872" w:type="dxa"/>
              </w:tcPr>
              <w:p w14:paraId="5B5FE966" w14:textId="77777777" w:rsidR="00E6004D" w:rsidRPr="00BF4184" w:rsidRDefault="00E6004D" w:rsidP="00BF4184">
                <w:r w:rsidRPr="00BF4184">
                  <w:t>456</w:t>
                </w:r>
              </w:p>
            </w:tc>
          </w:sdtContent>
        </w:sdt>
      </w:tr>
      <w:tr w:rsidR="00E6004D" w:rsidRPr="00BF4184" w14:paraId="631B8D9E" w14:textId="77777777" w:rsidTr="00BF4184">
        <w:sdt>
          <w:sdtPr>
            <w:alias w:val="Row Head:"/>
            <w:tag w:val="Row Head:"/>
            <w:id w:val="-1439600689"/>
            <w:placeholder>
              <w:docPart w:val="749D505CCC7C4771A1CDC62EF3BC1BD3"/>
            </w:placeholder>
            <w:temporary/>
            <w:showingPlcHdr/>
            <w15:appearance w15:val="hidden"/>
          </w:sdtPr>
          <w:sdtEndPr/>
          <w:sdtContent>
            <w:tc>
              <w:tcPr>
                <w:tcW w:w="1872" w:type="dxa"/>
              </w:tcPr>
              <w:p w14:paraId="06F1606B" w14:textId="77777777" w:rsidR="00E6004D" w:rsidRPr="00BF4184" w:rsidRDefault="00E6004D" w:rsidP="00BF4184">
                <w:r w:rsidRPr="00BF4184">
                  <w:t>Row Head</w:t>
                </w:r>
              </w:p>
            </w:tc>
          </w:sdtContent>
        </w:sdt>
        <w:sdt>
          <w:sdtPr>
            <w:alias w:val="Table data:"/>
            <w:tag w:val="Table data:"/>
            <w:id w:val="-1490947208"/>
            <w:placeholder>
              <w:docPart w:val="1826594E225749D2A1759E5FAAA9584E"/>
            </w:placeholder>
            <w:temporary/>
            <w:showingPlcHdr/>
            <w15:appearance w15:val="hidden"/>
          </w:sdtPr>
          <w:sdtEndPr/>
          <w:sdtContent>
            <w:tc>
              <w:tcPr>
                <w:tcW w:w="1872" w:type="dxa"/>
              </w:tcPr>
              <w:p w14:paraId="750C954D" w14:textId="77777777" w:rsidR="00E6004D" w:rsidRPr="00BF4184" w:rsidRDefault="00E6004D" w:rsidP="00BF4184">
                <w:r w:rsidRPr="00BF4184">
                  <w:t>789</w:t>
                </w:r>
              </w:p>
            </w:tc>
          </w:sdtContent>
        </w:sdt>
        <w:sdt>
          <w:sdtPr>
            <w:alias w:val="Table data:"/>
            <w:tag w:val="Table data:"/>
            <w:id w:val="-470683202"/>
            <w:placeholder>
              <w:docPart w:val="38864477CBD44B1092AF78A8041CDDEA"/>
            </w:placeholder>
            <w:temporary/>
            <w:showingPlcHdr/>
            <w15:appearance w15:val="hidden"/>
          </w:sdtPr>
          <w:sdtEndPr/>
          <w:sdtContent>
            <w:tc>
              <w:tcPr>
                <w:tcW w:w="1872" w:type="dxa"/>
              </w:tcPr>
              <w:p w14:paraId="7EC8A028" w14:textId="77777777" w:rsidR="00E6004D" w:rsidRPr="00BF4184" w:rsidRDefault="00E6004D" w:rsidP="00BF4184">
                <w:r w:rsidRPr="00BF4184">
                  <w:t>789</w:t>
                </w:r>
              </w:p>
            </w:tc>
          </w:sdtContent>
        </w:sdt>
        <w:sdt>
          <w:sdtPr>
            <w:alias w:val="Table data:"/>
            <w:tag w:val="Table data:"/>
            <w:id w:val="1440877877"/>
            <w:placeholder>
              <w:docPart w:val="0B114FB409FB4E2C807209AA8D22013C"/>
            </w:placeholder>
            <w:temporary/>
            <w:showingPlcHdr/>
            <w15:appearance w15:val="hidden"/>
          </w:sdtPr>
          <w:sdtEndPr/>
          <w:sdtContent>
            <w:tc>
              <w:tcPr>
                <w:tcW w:w="1872" w:type="dxa"/>
              </w:tcPr>
              <w:p w14:paraId="71B52207" w14:textId="77777777" w:rsidR="00E6004D" w:rsidRPr="00BF4184" w:rsidRDefault="00E6004D" w:rsidP="00BF4184">
                <w:r w:rsidRPr="00BF4184">
                  <w:t>789</w:t>
                </w:r>
              </w:p>
            </w:tc>
          </w:sdtContent>
        </w:sdt>
        <w:sdt>
          <w:sdtPr>
            <w:alias w:val="Table data:"/>
            <w:tag w:val="Table data:"/>
            <w:id w:val="695431633"/>
            <w:placeholder>
              <w:docPart w:val="83455E499B084761975712D95B9A0D57"/>
            </w:placeholder>
            <w:temporary/>
            <w:showingPlcHdr/>
            <w15:appearance w15:val="hidden"/>
          </w:sdtPr>
          <w:sdtEndPr/>
          <w:sdtContent>
            <w:tc>
              <w:tcPr>
                <w:tcW w:w="1872" w:type="dxa"/>
              </w:tcPr>
              <w:p w14:paraId="4CE75E5A" w14:textId="77777777" w:rsidR="00E6004D" w:rsidRPr="00BF4184" w:rsidRDefault="00E6004D" w:rsidP="00BF4184">
                <w:r w:rsidRPr="00BF4184">
                  <w:t>789</w:t>
                </w:r>
              </w:p>
            </w:tc>
          </w:sdtContent>
        </w:sdt>
      </w:tr>
    </w:tbl>
    <w:p w14:paraId="3314C7F5" w14:textId="77777777" w:rsidR="00E81978" w:rsidRDefault="005D3A03">
      <w:pPr>
        <w:pStyle w:val="TableFigure"/>
      </w:pPr>
      <w:r>
        <w:rPr>
          <w:rStyle w:val="Emphasis"/>
        </w:rPr>
        <w:t>Note</w:t>
      </w:r>
      <w:r>
        <w:t xml:space="preserve">:  </w:t>
      </w:r>
      <w:sdt>
        <w:sdtPr>
          <w:alias w:val="Table note text:"/>
          <w:tag w:val="Table note text:"/>
          <w:id w:val="668988805"/>
          <w:placeholder>
            <w:docPart w:val="EBBBD854FD4D45ECAB209CC3CBD3C965"/>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11" w:name="_Toc50646878" w:displacedByCustomXml="next"/>
    <w:sdt>
      <w:sdtPr>
        <w:alias w:val="Figures title:"/>
        <w:tag w:val="Figures title:"/>
        <w:id w:val="-2071720289"/>
        <w:placeholder>
          <w:docPart w:val="001EED2F15B5427BAB4A5C4EE56D1B1F"/>
        </w:placeholder>
        <w:temporary/>
        <w:showingPlcHdr/>
        <w15:appearance w15:val="hidden"/>
      </w:sdtPr>
      <w:sdtEndPr/>
      <w:sdtContent>
        <w:p w14:paraId="3F47C883" w14:textId="77777777" w:rsidR="00E81978" w:rsidRDefault="005D3A03">
          <w:pPr>
            <w:pStyle w:val="SectionTitle"/>
          </w:pPr>
          <w:r w:rsidRPr="005D3A03">
            <w:t>Figures title:</w:t>
          </w:r>
        </w:p>
      </w:sdtContent>
    </w:sdt>
    <w:bookmarkEnd w:id="11" w:displacedByCustomXml="prev"/>
    <w:p w14:paraId="3FE42082" w14:textId="77777777" w:rsidR="00E81978" w:rsidRDefault="005D3A03">
      <w:pPr>
        <w:pStyle w:val="NoSpacing"/>
      </w:pPr>
      <w:r>
        <w:rPr>
          <w:noProof/>
          <w:lang w:eastAsia="en-US"/>
        </w:rPr>
        <w:drawing>
          <wp:inline distT="0" distB="0" distL="0" distR="0" wp14:anchorId="2C59A4D8" wp14:editId="0615AE1E">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BFE9AE" w14:textId="77777777" w:rsidR="00E81978" w:rsidRDefault="005D3A03">
      <w:pPr>
        <w:pStyle w:val="TableFigure"/>
      </w:pPr>
      <w:r>
        <w:rPr>
          <w:rStyle w:val="Emphasis"/>
        </w:rPr>
        <w:t>Figure 1</w:t>
      </w:r>
      <w:r>
        <w:t xml:space="preserve">. </w:t>
      </w:r>
      <w:sdt>
        <w:sdtPr>
          <w:alias w:val="Figure 1 text:"/>
          <w:tag w:val="Figure 1 text:"/>
          <w:id w:val="1420302148"/>
          <w:placeholder>
            <w:docPart w:val="F83BD768FBFB4B379BA494FFDADCF3E8"/>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36747282"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9ED8D" w14:textId="77777777" w:rsidR="000C5EA9" w:rsidRDefault="000C5EA9">
      <w:pPr>
        <w:spacing w:line="240" w:lineRule="auto"/>
      </w:pPr>
      <w:r>
        <w:separator/>
      </w:r>
    </w:p>
    <w:p w14:paraId="313B181C" w14:textId="77777777" w:rsidR="000C5EA9" w:rsidRDefault="000C5EA9"/>
  </w:endnote>
  <w:endnote w:type="continuationSeparator" w:id="0">
    <w:p w14:paraId="25D17389" w14:textId="77777777" w:rsidR="000C5EA9" w:rsidRDefault="000C5EA9">
      <w:pPr>
        <w:spacing w:line="240" w:lineRule="auto"/>
      </w:pPr>
      <w:r>
        <w:continuationSeparator/>
      </w:r>
    </w:p>
    <w:p w14:paraId="6F4A0ADC" w14:textId="77777777" w:rsidR="000C5EA9" w:rsidRDefault="000C5E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3BB70" w14:textId="77777777" w:rsidR="000C5EA9" w:rsidRDefault="000C5EA9">
      <w:pPr>
        <w:spacing w:line="240" w:lineRule="auto"/>
      </w:pPr>
      <w:r>
        <w:separator/>
      </w:r>
    </w:p>
    <w:p w14:paraId="5BCA86A9" w14:textId="77777777" w:rsidR="000C5EA9" w:rsidRDefault="000C5EA9"/>
  </w:footnote>
  <w:footnote w:type="continuationSeparator" w:id="0">
    <w:p w14:paraId="362880BA" w14:textId="77777777" w:rsidR="000C5EA9" w:rsidRDefault="000C5EA9">
      <w:pPr>
        <w:spacing w:line="240" w:lineRule="auto"/>
      </w:pPr>
      <w:r>
        <w:continuationSeparator/>
      </w:r>
    </w:p>
    <w:p w14:paraId="4ADF1DD6" w14:textId="77777777" w:rsidR="000C5EA9" w:rsidRDefault="000C5E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54F97" w14:textId="1F108892" w:rsidR="00E81978" w:rsidRDefault="000C5EA9">
    <w:pPr>
      <w:pStyle w:val="Header"/>
    </w:pPr>
    <w:sdt>
      <w:sdtPr>
        <w:rPr>
          <w:rStyle w:val="Strong"/>
        </w:rPr>
        <w:alias w:val="Running head"/>
        <w:tag w:val=""/>
        <w:id w:val="12739865"/>
        <w:placeholder>
          <w:docPart w:val="001EED2F15B5427BAB4A5C4EE56D1B1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C15AC">
          <w:rPr>
            <w:rStyle w:val="Strong"/>
          </w:rPr>
          <w:t>time series outlier detection methods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237C9" w14:textId="773032CE" w:rsidR="00E81978" w:rsidRDefault="00AC15AC">
    <w:pPr>
      <w:pStyle w:val="Header"/>
      <w:rPr>
        <w:rStyle w:val="Strong"/>
      </w:rPr>
    </w:pPr>
    <w:r>
      <w:rPr>
        <w:rStyle w:val="Strong"/>
      </w:rPr>
      <w:t xml:space="preserve">a survey of </w:t>
    </w:r>
    <w:sdt>
      <w:sdtPr>
        <w:rPr>
          <w:rStyle w:val="Strong"/>
        </w:rPr>
        <w:alias w:val="Running head"/>
        <w:tag w:val=""/>
        <w:id w:val="-696842620"/>
        <w:placeholder>
          <w:docPart w:val="F83BD768FBFB4B379BA494FFDADCF3E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time series outlier detection methods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56E6182"/>
    <w:multiLevelType w:val="hybridMultilevel"/>
    <w:tmpl w:val="086C71BC"/>
    <w:lvl w:ilvl="0" w:tplc="76AAC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9D"/>
    <w:rsid w:val="0003077D"/>
    <w:rsid w:val="0005219B"/>
    <w:rsid w:val="000C5EA9"/>
    <w:rsid w:val="000D3F41"/>
    <w:rsid w:val="00101993"/>
    <w:rsid w:val="00171BD2"/>
    <w:rsid w:val="001761AE"/>
    <w:rsid w:val="001A11FE"/>
    <w:rsid w:val="001A5A63"/>
    <w:rsid w:val="002A1E9B"/>
    <w:rsid w:val="0030399D"/>
    <w:rsid w:val="00355DCA"/>
    <w:rsid w:val="00356A68"/>
    <w:rsid w:val="0040076E"/>
    <w:rsid w:val="0041055D"/>
    <w:rsid w:val="00481F0F"/>
    <w:rsid w:val="00495A93"/>
    <w:rsid w:val="004F0BE8"/>
    <w:rsid w:val="00551A02"/>
    <w:rsid w:val="005534FA"/>
    <w:rsid w:val="005D3A03"/>
    <w:rsid w:val="007710BB"/>
    <w:rsid w:val="00794AC0"/>
    <w:rsid w:val="007A7E1B"/>
    <w:rsid w:val="008002C0"/>
    <w:rsid w:val="008C5323"/>
    <w:rsid w:val="009A6A3B"/>
    <w:rsid w:val="009E7C12"/>
    <w:rsid w:val="00A008D2"/>
    <w:rsid w:val="00A348A3"/>
    <w:rsid w:val="00A80F77"/>
    <w:rsid w:val="00AC15AC"/>
    <w:rsid w:val="00AD107A"/>
    <w:rsid w:val="00B215E6"/>
    <w:rsid w:val="00B31A5D"/>
    <w:rsid w:val="00B80ADB"/>
    <w:rsid w:val="00B823AA"/>
    <w:rsid w:val="00BA45DB"/>
    <w:rsid w:val="00BF4184"/>
    <w:rsid w:val="00C0601E"/>
    <w:rsid w:val="00C2124F"/>
    <w:rsid w:val="00C23325"/>
    <w:rsid w:val="00C31D30"/>
    <w:rsid w:val="00CD6E39"/>
    <w:rsid w:val="00CF6E91"/>
    <w:rsid w:val="00D85B68"/>
    <w:rsid w:val="00DB19EE"/>
    <w:rsid w:val="00E56018"/>
    <w:rsid w:val="00E6004D"/>
    <w:rsid w:val="00E81978"/>
    <w:rsid w:val="00E82D9B"/>
    <w:rsid w:val="00F379B7"/>
    <w:rsid w:val="00F525FA"/>
    <w:rsid w:val="00FC37E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7C00A"/>
  <w15:chartTrackingRefBased/>
  <w15:docId w15:val="{72D2CB04-C290-4740-B8A3-EECC85DF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356A68"/>
    <w:pPr>
      <w:spacing w:after="100"/>
    </w:pPr>
  </w:style>
  <w:style w:type="paragraph" w:styleId="TOC2">
    <w:name w:val="toc 2"/>
    <w:basedOn w:val="Normal"/>
    <w:next w:val="Normal"/>
    <w:autoRedefine/>
    <w:uiPriority w:val="39"/>
    <w:unhideWhenUsed/>
    <w:rsid w:val="00356A68"/>
    <w:pPr>
      <w:spacing w:after="100"/>
      <w:ind w:left="240"/>
    </w:pPr>
  </w:style>
  <w:style w:type="paragraph" w:styleId="TOC3">
    <w:name w:val="toc 3"/>
    <w:basedOn w:val="Normal"/>
    <w:next w:val="Normal"/>
    <w:autoRedefine/>
    <w:uiPriority w:val="39"/>
    <w:unhideWhenUsed/>
    <w:rsid w:val="00356A68"/>
    <w:pPr>
      <w:spacing w:after="100"/>
      <w:ind w:left="480"/>
    </w:pPr>
  </w:style>
  <w:style w:type="character" w:styleId="Hyperlink">
    <w:name w:val="Hyperlink"/>
    <w:basedOn w:val="DefaultParagraphFont"/>
    <w:uiPriority w:val="99"/>
    <w:unhideWhenUsed/>
    <w:rsid w:val="00356A6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5774053">
      <w:bodyDiv w:val="1"/>
      <w:marLeft w:val="0"/>
      <w:marRight w:val="0"/>
      <w:marTop w:val="0"/>
      <w:marBottom w:val="0"/>
      <w:divBdr>
        <w:top w:val="none" w:sz="0" w:space="0" w:color="auto"/>
        <w:left w:val="none" w:sz="0" w:space="0" w:color="auto"/>
        <w:bottom w:val="none" w:sz="0" w:space="0" w:color="auto"/>
        <w:right w:val="none" w:sz="0" w:space="0" w:color="auto"/>
      </w:divBdr>
    </w:div>
    <w:div w:id="2270379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75447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8302015">
      <w:bodyDiv w:val="1"/>
      <w:marLeft w:val="0"/>
      <w:marRight w:val="0"/>
      <w:marTop w:val="0"/>
      <w:marBottom w:val="0"/>
      <w:divBdr>
        <w:top w:val="none" w:sz="0" w:space="0" w:color="auto"/>
        <w:left w:val="none" w:sz="0" w:space="0" w:color="auto"/>
        <w:bottom w:val="none" w:sz="0" w:space="0" w:color="auto"/>
        <w:right w:val="none" w:sz="0" w:space="0" w:color="auto"/>
      </w:divBdr>
    </w:div>
    <w:div w:id="65372269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803426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ke\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BE0B397F064EC1B92038D326571F94"/>
        <w:category>
          <w:name w:val="General"/>
          <w:gallery w:val="placeholder"/>
        </w:category>
        <w:types>
          <w:type w:val="bbPlcHdr"/>
        </w:types>
        <w:behaviors>
          <w:behavior w:val="content"/>
        </w:behaviors>
        <w:guid w:val="{5336892D-F97F-4986-8E0B-1549AE267352}"/>
      </w:docPartPr>
      <w:docPartBody>
        <w:p w:rsidR="00A374C5" w:rsidRDefault="0092608C">
          <w:pPr>
            <w:pStyle w:val="A4BE0B397F064EC1B92038D326571F94"/>
          </w:pPr>
          <w:r>
            <w:t>[Title Here, up to 12 Words, on One to Two Lines]</w:t>
          </w:r>
        </w:p>
      </w:docPartBody>
    </w:docPart>
    <w:docPart>
      <w:docPartPr>
        <w:name w:val="6FB00EDFC74244D3A52414881D48A98B"/>
        <w:category>
          <w:name w:val="General"/>
          <w:gallery w:val="placeholder"/>
        </w:category>
        <w:types>
          <w:type w:val="bbPlcHdr"/>
        </w:types>
        <w:behaviors>
          <w:behavior w:val="content"/>
        </w:behaviors>
        <w:guid w:val="{801F78C0-B5CE-4BD0-A791-4BE872FEFCCE}"/>
      </w:docPartPr>
      <w:docPartBody>
        <w:p w:rsidR="00A374C5" w:rsidRDefault="0092608C">
          <w:pPr>
            <w:pStyle w:val="6FB00EDFC74244D3A52414881D48A98B"/>
          </w:pPr>
          <w:r>
            <w:t>Author Note</w:t>
          </w:r>
        </w:p>
      </w:docPartBody>
    </w:docPart>
    <w:docPart>
      <w:docPartPr>
        <w:name w:val="B88F16F127D44D689EA6AD843FB9EC1F"/>
        <w:category>
          <w:name w:val="General"/>
          <w:gallery w:val="placeholder"/>
        </w:category>
        <w:types>
          <w:type w:val="bbPlcHdr"/>
        </w:types>
        <w:behaviors>
          <w:behavior w:val="content"/>
        </w:behaviors>
        <w:guid w:val="{AF2C6FA6-F8F1-445F-850B-AED75C92E71B}"/>
      </w:docPartPr>
      <w:docPartBody>
        <w:p w:rsidR="00A374C5" w:rsidRDefault="0092608C">
          <w:pPr>
            <w:pStyle w:val="B88F16F127D44D689EA6AD843FB9EC1F"/>
          </w:pPr>
          <w:r>
            <w:t>Abstract</w:t>
          </w:r>
        </w:p>
      </w:docPartBody>
    </w:docPart>
    <w:docPart>
      <w:docPartPr>
        <w:name w:val="16BA1386609740FD9740AFB7C78E96E7"/>
        <w:category>
          <w:name w:val="General"/>
          <w:gallery w:val="placeholder"/>
        </w:category>
        <w:types>
          <w:type w:val="bbPlcHdr"/>
        </w:types>
        <w:behaviors>
          <w:behavior w:val="content"/>
        </w:behaviors>
        <w:guid w:val="{E91BE2E2-2FCA-4A26-B34B-A03FA8F4834A}"/>
      </w:docPartPr>
      <w:docPartBody>
        <w:p w:rsidR="00A374C5" w:rsidRDefault="0092608C">
          <w:pPr>
            <w:pStyle w:val="16BA1386609740FD9740AFB7C78E96E7"/>
          </w:pPr>
          <w:r>
            <w:t>[Title Here, up to 12 Words, on One to Two Lines]</w:t>
          </w:r>
        </w:p>
      </w:docPartBody>
    </w:docPart>
    <w:docPart>
      <w:docPartPr>
        <w:name w:val="F7AABA4FEFB545D085A03EF597FEC52D"/>
        <w:category>
          <w:name w:val="General"/>
          <w:gallery w:val="placeholder"/>
        </w:category>
        <w:types>
          <w:type w:val="bbPlcHdr"/>
        </w:types>
        <w:behaviors>
          <w:behavior w:val="content"/>
        </w:behaviors>
        <w:guid w:val="{04522B33-692D-466E-8ACA-E8C0311B17C2}"/>
      </w:docPartPr>
      <w:docPartBody>
        <w:p w:rsidR="00A374C5" w:rsidRDefault="0092608C">
          <w:pPr>
            <w:pStyle w:val="F7AABA4FEFB545D085A03EF597FEC52D"/>
          </w:pPr>
          <w:r w:rsidRPr="00C31D30">
            <w:t>[Heading 4]</w:t>
          </w:r>
        </w:p>
      </w:docPartBody>
    </w:docPart>
    <w:docPart>
      <w:docPartPr>
        <w:name w:val="0E8879F0079E4A98AAEE5CC08AF793AF"/>
        <w:category>
          <w:name w:val="General"/>
          <w:gallery w:val="placeholder"/>
        </w:category>
        <w:types>
          <w:type w:val="bbPlcHdr"/>
        </w:types>
        <w:behaviors>
          <w:behavior w:val="content"/>
        </w:behaviors>
        <w:guid w:val="{93AA7A4E-62B3-49AA-9C0F-F48E3BBA3D64}"/>
      </w:docPartPr>
      <w:docPartBody>
        <w:p w:rsidR="00A374C5" w:rsidRDefault="0092608C">
          <w:pPr>
            <w:pStyle w:val="0E8879F0079E4A98AAEE5CC08AF793AF"/>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CD7EF97122246AC8211AFBADC4131A5"/>
        <w:category>
          <w:name w:val="General"/>
          <w:gallery w:val="placeholder"/>
        </w:category>
        <w:types>
          <w:type w:val="bbPlcHdr"/>
        </w:types>
        <w:behaviors>
          <w:behavior w:val="content"/>
        </w:behaviors>
        <w:guid w:val="{846143CE-CDFB-4241-847F-D6698AF32E5B}"/>
      </w:docPartPr>
      <w:docPartBody>
        <w:p w:rsidR="00A374C5" w:rsidRDefault="0092608C">
          <w:pPr>
            <w:pStyle w:val="5CD7EF97122246AC8211AFBADC4131A5"/>
          </w:pPr>
          <w:r>
            <w:t>Last Name, Year</w:t>
          </w:r>
        </w:p>
      </w:docPartBody>
    </w:docPart>
    <w:docPart>
      <w:docPartPr>
        <w:name w:val="1B6C831863964875807F8EAA98DEC699"/>
        <w:category>
          <w:name w:val="General"/>
          <w:gallery w:val="placeholder"/>
        </w:category>
        <w:types>
          <w:type w:val="bbPlcHdr"/>
        </w:types>
        <w:behaviors>
          <w:behavior w:val="content"/>
        </w:behaviors>
        <w:guid w:val="{67E3CF6A-EC49-4088-A8EA-EF71FAA693EC}"/>
      </w:docPartPr>
      <w:docPartBody>
        <w:p w:rsidR="00A374C5" w:rsidRDefault="0092608C">
          <w:pPr>
            <w:pStyle w:val="1B6C831863964875807F8EAA98DEC699"/>
          </w:pPr>
          <w:r w:rsidRPr="00C31D30">
            <w:t>[Heading 5]</w:t>
          </w:r>
        </w:p>
      </w:docPartBody>
    </w:docPart>
    <w:docPart>
      <w:docPartPr>
        <w:name w:val="121752BD3FB74C44B7B9A068E205F95A"/>
        <w:category>
          <w:name w:val="General"/>
          <w:gallery w:val="placeholder"/>
        </w:category>
        <w:types>
          <w:type w:val="bbPlcHdr"/>
        </w:types>
        <w:behaviors>
          <w:behavior w:val="content"/>
        </w:behaviors>
        <w:guid w:val="{80A00468-A7ED-40D0-982A-3A572A30F0E8}"/>
      </w:docPartPr>
      <w:docPartBody>
        <w:p w:rsidR="00A374C5" w:rsidRDefault="0092608C">
          <w:pPr>
            <w:pStyle w:val="121752BD3FB74C44B7B9A068E205F95A"/>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1384C6CE97440489029835E1D825DF9"/>
        <w:category>
          <w:name w:val="General"/>
          <w:gallery w:val="placeholder"/>
        </w:category>
        <w:types>
          <w:type w:val="bbPlcHdr"/>
        </w:types>
        <w:behaviors>
          <w:behavior w:val="content"/>
        </w:behaviors>
        <w:guid w:val="{D3893D52-BDE8-4AC4-8850-B55CC39806D8}"/>
      </w:docPartPr>
      <w:docPartBody>
        <w:p w:rsidR="00A374C5" w:rsidRDefault="0092608C">
          <w:pPr>
            <w:pStyle w:val="C1384C6CE97440489029835E1D825DF9"/>
          </w:pPr>
          <w:r>
            <w:t>Last Name, Year</w:t>
          </w:r>
        </w:p>
      </w:docPartBody>
    </w:docPart>
    <w:docPart>
      <w:docPartPr>
        <w:name w:val="B30FBD401E3447F9973C421DB6B451F8"/>
        <w:category>
          <w:name w:val="General"/>
          <w:gallery w:val="placeholder"/>
        </w:category>
        <w:types>
          <w:type w:val="bbPlcHdr"/>
        </w:types>
        <w:behaviors>
          <w:behavior w:val="content"/>
        </w:behaviors>
        <w:guid w:val="{94B8298F-6A7E-4A05-AE15-31819CE90A2C}"/>
      </w:docPartPr>
      <w:docPartBody>
        <w:p w:rsidR="00A374C5" w:rsidRDefault="0092608C">
          <w:pPr>
            <w:pStyle w:val="B30FBD401E3447F9973C421DB6B451F8"/>
          </w:pPr>
          <w:r>
            <w:t>Footnotes</w:t>
          </w:r>
        </w:p>
      </w:docPartBody>
    </w:docPart>
    <w:docPart>
      <w:docPartPr>
        <w:name w:val="3363E1D403C74949B66DDF500CDA7A0C"/>
        <w:category>
          <w:name w:val="General"/>
          <w:gallery w:val="placeholder"/>
        </w:category>
        <w:types>
          <w:type w:val="bbPlcHdr"/>
        </w:types>
        <w:behaviors>
          <w:behavior w:val="content"/>
        </w:behaviors>
        <w:guid w:val="{9B48FCF3-B496-40E0-AE68-99B1C5B4C856}"/>
      </w:docPartPr>
      <w:docPartBody>
        <w:p w:rsidR="00A374C5" w:rsidRDefault="0092608C">
          <w:pPr>
            <w:pStyle w:val="3363E1D403C74949B66DDF500CDA7A0C"/>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1BEAD56E2968448E9166CEE6858106AB"/>
        <w:category>
          <w:name w:val="General"/>
          <w:gallery w:val="placeholder"/>
        </w:category>
        <w:types>
          <w:type w:val="bbPlcHdr"/>
        </w:types>
        <w:behaviors>
          <w:behavior w:val="content"/>
        </w:behaviors>
        <w:guid w:val="{70D137C9-57B5-4A0C-ADDE-A27F92482846}"/>
      </w:docPartPr>
      <w:docPartBody>
        <w:p w:rsidR="00A374C5" w:rsidRDefault="0092608C">
          <w:pPr>
            <w:pStyle w:val="1BEAD56E2968448E9166CEE6858106AB"/>
          </w:pPr>
          <w:r w:rsidRPr="00C0601E">
            <w:t>[Table Title]</w:t>
          </w:r>
        </w:p>
      </w:docPartBody>
    </w:docPart>
    <w:docPart>
      <w:docPartPr>
        <w:name w:val="9EEBD3A0FD8E489E8082D3BD165080BB"/>
        <w:category>
          <w:name w:val="General"/>
          <w:gallery w:val="placeholder"/>
        </w:category>
        <w:types>
          <w:type w:val="bbPlcHdr"/>
        </w:types>
        <w:behaviors>
          <w:behavior w:val="content"/>
        </w:behaviors>
        <w:guid w:val="{8BEEC84C-08CE-4E07-91FA-28CFB82367E7}"/>
      </w:docPartPr>
      <w:docPartBody>
        <w:p w:rsidR="00A374C5" w:rsidRDefault="0092608C">
          <w:pPr>
            <w:pStyle w:val="9EEBD3A0FD8E489E8082D3BD165080BB"/>
          </w:pPr>
          <w:r w:rsidRPr="00BF4184">
            <w:t>Column Head</w:t>
          </w:r>
        </w:p>
      </w:docPartBody>
    </w:docPart>
    <w:docPart>
      <w:docPartPr>
        <w:name w:val="BAE981A093BC4E5AA8F4384B8E1F2526"/>
        <w:category>
          <w:name w:val="General"/>
          <w:gallery w:val="placeholder"/>
        </w:category>
        <w:types>
          <w:type w:val="bbPlcHdr"/>
        </w:types>
        <w:behaviors>
          <w:behavior w:val="content"/>
        </w:behaviors>
        <w:guid w:val="{64D272CF-3DB1-4917-842F-DF7DC01C9A34}"/>
      </w:docPartPr>
      <w:docPartBody>
        <w:p w:rsidR="00A374C5" w:rsidRDefault="0092608C">
          <w:pPr>
            <w:pStyle w:val="BAE981A093BC4E5AA8F4384B8E1F2526"/>
          </w:pPr>
          <w:r w:rsidRPr="00BF4184">
            <w:t>Column Head</w:t>
          </w:r>
        </w:p>
      </w:docPartBody>
    </w:docPart>
    <w:docPart>
      <w:docPartPr>
        <w:name w:val="C788AB8DDCB94538930CB706F5F1E2F9"/>
        <w:category>
          <w:name w:val="General"/>
          <w:gallery w:val="placeholder"/>
        </w:category>
        <w:types>
          <w:type w:val="bbPlcHdr"/>
        </w:types>
        <w:behaviors>
          <w:behavior w:val="content"/>
        </w:behaviors>
        <w:guid w:val="{EE3D8B39-FDBD-4AD4-942B-056B2746ACBF}"/>
      </w:docPartPr>
      <w:docPartBody>
        <w:p w:rsidR="00A374C5" w:rsidRDefault="0092608C">
          <w:pPr>
            <w:pStyle w:val="C788AB8DDCB94538930CB706F5F1E2F9"/>
          </w:pPr>
          <w:r w:rsidRPr="00BF4184">
            <w:t>Column Head</w:t>
          </w:r>
        </w:p>
      </w:docPartBody>
    </w:docPart>
    <w:docPart>
      <w:docPartPr>
        <w:name w:val="A597B7C109184A98A726957064E774A4"/>
        <w:category>
          <w:name w:val="General"/>
          <w:gallery w:val="placeholder"/>
        </w:category>
        <w:types>
          <w:type w:val="bbPlcHdr"/>
        </w:types>
        <w:behaviors>
          <w:behavior w:val="content"/>
        </w:behaviors>
        <w:guid w:val="{F7CE661C-C9DC-4ED9-8C32-3C99BE0C5BEC}"/>
      </w:docPartPr>
      <w:docPartBody>
        <w:p w:rsidR="00A374C5" w:rsidRDefault="0092608C">
          <w:pPr>
            <w:pStyle w:val="A597B7C109184A98A726957064E774A4"/>
          </w:pPr>
          <w:r w:rsidRPr="00BF4184">
            <w:t>Column Head</w:t>
          </w:r>
        </w:p>
      </w:docPartBody>
    </w:docPart>
    <w:docPart>
      <w:docPartPr>
        <w:name w:val="6CC70C9ADA0745B18074EC7076F97549"/>
        <w:category>
          <w:name w:val="General"/>
          <w:gallery w:val="placeholder"/>
        </w:category>
        <w:types>
          <w:type w:val="bbPlcHdr"/>
        </w:types>
        <w:behaviors>
          <w:behavior w:val="content"/>
        </w:behaviors>
        <w:guid w:val="{A86BE845-A0E4-4A62-AAAA-77BF02953D77}"/>
      </w:docPartPr>
      <w:docPartBody>
        <w:p w:rsidR="00A374C5" w:rsidRDefault="0092608C">
          <w:pPr>
            <w:pStyle w:val="6CC70C9ADA0745B18074EC7076F97549"/>
          </w:pPr>
          <w:r w:rsidRPr="00BF4184">
            <w:t>Column Head</w:t>
          </w:r>
        </w:p>
      </w:docPartBody>
    </w:docPart>
    <w:docPart>
      <w:docPartPr>
        <w:name w:val="F0914AE88F2B46A9A18CAEE08DF3585C"/>
        <w:category>
          <w:name w:val="General"/>
          <w:gallery w:val="placeholder"/>
        </w:category>
        <w:types>
          <w:type w:val="bbPlcHdr"/>
        </w:types>
        <w:behaviors>
          <w:behavior w:val="content"/>
        </w:behaviors>
        <w:guid w:val="{AE0B1BE9-B08B-4147-B842-F8BDD33C2499}"/>
      </w:docPartPr>
      <w:docPartBody>
        <w:p w:rsidR="00A374C5" w:rsidRDefault="0092608C">
          <w:pPr>
            <w:pStyle w:val="F0914AE88F2B46A9A18CAEE08DF3585C"/>
          </w:pPr>
          <w:r w:rsidRPr="00BF4184">
            <w:t>Row Head</w:t>
          </w:r>
        </w:p>
      </w:docPartBody>
    </w:docPart>
    <w:docPart>
      <w:docPartPr>
        <w:name w:val="69CC1E10D8C043AFA1AF7CC836722DA5"/>
        <w:category>
          <w:name w:val="General"/>
          <w:gallery w:val="placeholder"/>
        </w:category>
        <w:types>
          <w:type w:val="bbPlcHdr"/>
        </w:types>
        <w:behaviors>
          <w:behavior w:val="content"/>
        </w:behaviors>
        <w:guid w:val="{4A098A04-9CF1-4371-8F06-EF62E6AB9EC2}"/>
      </w:docPartPr>
      <w:docPartBody>
        <w:p w:rsidR="00A374C5" w:rsidRDefault="0092608C">
          <w:pPr>
            <w:pStyle w:val="69CC1E10D8C043AFA1AF7CC836722DA5"/>
          </w:pPr>
          <w:r w:rsidRPr="00BF4184">
            <w:t>123</w:t>
          </w:r>
        </w:p>
      </w:docPartBody>
    </w:docPart>
    <w:docPart>
      <w:docPartPr>
        <w:name w:val="D65969BC3D9E45E58EBDFF5024F394CC"/>
        <w:category>
          <w:name w:val="General"/>
          <w:gallery w:val="placeholder"/>
        </w:category>
        <w:types>
          <w:type w:val="bbPlcHdr"/>
        </w:types>
        <w:behaviors>
          <w:behavior w:val="content"/>
        </w:behaviors>
        <w:guid w:val="{3F2E854D-839B-414E-94E6-6D1A19BAD7C7}"/>
      </w:docPartPr>
      <w:docPartBody>
        <w:p w:rsidR="00A374C5" w:rsidRDefault="0092608C">
          <w:pPr>
            <w:pStyle w:val="D65969BC3D9E45E58EBDFF5024F394CC"/>
          </w:pPr>
          <w:r w:rsidRPr="00BF4184">
            <w:t>123</w:t>
          </w:r>
        </w:p>
      </w:docPartBody>
    </w:docPart>
    <w:docPart>
      <w:docPartPr>
        <w:name w:val="1F0B716A376346358DDFBDFFC7641C97"/>
        <w:category>
          <w:name w:val="General"/>
          <w:gallery w:val="placeholder"/>
        </w:category>
        <w:types>
          <w:type w:val="bbPlcHdr"/>
        </w:types>
        <w:behaviors>
          <w:behavior w:val="content"/>
        </w:behaviors>
        <w:guid w:val="{04B937C6-31E0-49D9-BCC9-2CE6951A9A81}"/>
      </w:docPartPr>
      <w:docPartBody>
        <w:p w:rsidR="00A374C5" w:rsidRDefault="0092608C">
          <w:pPr>
            <w:pStyle w:val="1F0B716A376346358DDFBDFFC7641C97"/>
          </w:pPr>
          <w:r w:rsidRPr="00BF4184">
            <w:t>123</w:t>
          </w:r>
        </w:p>
      </w:docPartBody>
    </w:docPart>
    <w:docPart>
      <w:docPartPr>
        <w:name w:val="3FC33EF5CAED47AC8DF082087F70A639"/>
        <w:category>
          <w:name w:val="General"/>
          <w:gallery w:val="placeholder"/>
        </w:category>
        <w:types>
          <w:type w:val="bbPlcHdr"/>
        </w:types>
        <w:behaviors>
          <w:behavior w:val="content"/>
        </w:behaviors>
        <w:guid w:val="{48D96E72-E568-4B69-B203-E8ED2A89D5BF}"/>
      </w:docPartPr>
      <w:docPartBody>
        <w:p w:rsidR="00A374C5" w:rsidRDefault="0092608C">
          <w:pPr>
            <w:pStyle w:val="3FC33EF5CAED47AC8DF082087F70A639"/>
          </w:pPr>
          <w:r w:rsidRPr="00BF4184">
            <w:t>123</w:t>
          </w:r>
        </w:p>
      </w:docPartBody>
    </w:docPart>
    <w:docPart>
      <w:docPartPr>
        <w:name w:val="B3BE713F1FA14FAD8A0C6DD96F6206AB"/>
        <w:category>
          <w:name w:val="General"/>
          <w:gallery w:val="placeholder"/>
        </w:category>
        <w:types>
          <w:type w:val="bbPlcHdr"/>
        </w:types>
        <w:behaviors>
          <w:behavior w:val="content"/>
        </w:behaviors>
        <w:guid w:val="{C2BAF9EB-E280-4EC2-87D3-ECBFAABDE67E}"/>
      </w:docPartPr>
      <w:docPartBody>
        <w:p w:rsidR="00A374C5" w:rsidRDefault="0092608C">
          <w:pPr>
            <w:pStyle w:val="B3BE713F1FA14FAD8A0C6DD96F6206AB"/>
          </w:pPr>
          <w:r w:rsidRPr="00BF4184">
            <w:t>Row Head</w:t>
          </w:r>
        </w:p>
      </w:docPartBody>
    </w:docPart>
    <w:docPart>
      <w:docPartPr>
        <w:name w:val="80642090E55A48939D1CB59285EC0FF6"/>
        <w:category>
          <w:name w:val="General"/>
          <w:gallery w:val="placeholder"/>
        </w:category>
        <w:types>
          <w:type w:val="bbPlcHdr"/>
        </w:types>
        <w:behaviors>
          <w:behavior w:val="content"/>
        </w:behaviors>
        <w:guid w:val="{8E8BF6BB-72E3-404D-8EB3-66C8623896FE}"/>
      </w:docPartPr>
      <w:docPartBody>
        <w:p w:rsidR="00A374C5" w:rsidRDefault="0092608C">
          <w:pPr>
            <w:pStyle w:val="80642090E55A48939D1CB59285EC0FF6"/>
          </w:pPr>
          <w:r w:rsidRPr="00BF4184">
            <w:t>456</w:t>
          </w:r>
        </w:p>
      </w:docPartBody>
    </w:docPart>
    <w:docPart>
      <w:docPartPr>
        <w:name w:val="7A8A3409A49B4443B7235E104ACE85EE"/>
        <w:category>
          <w:name w:val="General"/>
          <w:gallery w:val="placeholder"/>
        </w:category>
        <w:types>
          <w:type w:val="bbPlcHdr"/>
        </w:types>
        <w:behaviors>
          <w:behavior w:val="content"/>
        </w:behaviors>
        <w:guid w:val="{8A6297C5-BE21-48F9-93CC-648EB98B63EB}"/>
      </w:docPartPr>
      <w:docPartBody>
        <w:p w:rsidR="00A374C5" w:rsidRDefault="0092608C">
          <w:pPr>
            <w:pStyle w:val="7A8A3409A49B4443B7235E104ACE85EE"/>
          </w:pPr>
          <w:r w:rsidRPr="00BF4184">
            <w:t>456</w:t>
          </w:r>
        </w:p>
      </w:docPartBody>
    </w:docPart>
    <w:docPart>
      <w:docPartPr>
        <w:name w:val="6462304F525C4AA497F7182278E6407F"/>
        <w:category>
          <w:name w:val="General"/>
          <w:gallery w:val="placeholder"/>
        </w:category>
        <w:types>
          <w:type w:val="bbPlcHdr"/>
        </w:types>
        <w:behaviors>
          <w:behavior w:val="content"/>
        </w:behaviors>
        <w:guid w:val="{68C5472C-0785-4DBE-8F15-162D9D7ACD9B}"/>
      </w:docPartPr>
      <w:docPartBody>
        <w:p w:rsidR="00A374C5" w:rsidRDefault="0092608C">
          <w:pPr>
            <w:pStyle w:val="6462304F525C4AA497F7182278E6407F"/>
          </w:pPr>
          <w:r w:rsidRPr="00BF4184">
            <w:t>456</w:t>
          </w:r>
        </w:p>
      </w:docPartBody>
    </w:docPart>
    <w:docPart>
      <w:docPartPr>
        <w:name w:val="1A59EF037755438FAAF6A00D15309BD8"/>
        <w:category>
          <w:name w:val="General"/>
          <w:gallery w:val="placeholder"/>
        </w:category>
        <w:types>
          <w:type w:val="bbPlcHdr"/>
        </w:types>
        <w:behaviors>
          <w:behavior w:val="content"/>
        </w:behaviors>
        <w:guid w:val="{EDA313B3-84B7-4E83-AF59-6DADDE04937C}"/>
      </w:docPartPr>
      <w:docPartBody>
        <w:p w:rsidR="00A374C5" w:rsidRDefault="0092608C">
          <w:pPr>
            <w:pStyle w:val="1A59EF037755438FAAF6A00D15309BD8"/>
          </w:pPr>
          <w:r w:rsidRPr="00BF4184">
            <w:t>456</w:t>
          </w:r>
        </w:p>
      </w:docPartBody>
    </w:docPart>
    <w:docPart>
      <w:docPartPr>
        <w:name w:val="83A6671F3EEA47FFA7432AFAC433245D"/>
        <w:category>
          <w:name w:val="General"/>
          <w:gallery w:val="placeholder"/>
        </w:category>
        <w:types>
          <w:type w:val="bbPlcHdr"/>
        </w:types>
        <w:behaviors>
          <w:behavior w:val="content"/>
        </w:behaviors>
        <w:guid w:val="{F401E6A3-24F8-42EB-B28F-5538AEEC36B5}"/>
      </w:docPartPr>
      <w:docPartBody>
        <w:p w:rsidR="00A374C5" w:rsidRDefault="0092608C">
          <w:pPr>
            <w:pStyle w:val="83A6671F3EEA47FFA7432AFAC433245D"/>
          </w:pPr>
          <w:r w:rsidRPr="00BF4184">
            <w:t>Row Head</w:t>
          </w:r>
        </w:p>
      </w:docPartBody>
    </w:docPart>
    <w:docPart>
      <w:docPartPr>
        <w:name w:val="6BE0A491497E423A8D185727F1AF5297"/>
        <w:category>
          <w:name w:val="General"/>
          <w:gallery w:val="placeholder"/>
        </w:category>
        <w:types>
          <w:type w:val="bbPlcHdr"/>
        </w:types>
        <w:behaviors>
          <w:behavior w:val="content"/>
        </w:behaviors>
        <w:guid w:val="{392DD129-7495-4F97-B0D4-86B772F943A2}"/>
      </w:docPartPr>
      <w:docPartBody>
        <w:p w:rsidR="00A374C5" w:rsidRDefault="0092608C">
          <w:pPr>
            <w:pStyle w:val="6BE0A491497E423A8D185727F1AF5297"/>
          </w:pPr>
          <w:r w:rsidRPr="00BF4184">
            <w:t>789</w:t>
          </w:r>
        </w:p>
      </w:docPartBody>
    </w:docPart>
    <w:docPart>
      <w:docPartPr>
        <w:name w:val="858170222BA24B678EE31E573B7562DD"/>
        <w:category>
          <w:name w:val="General"/>
          <w:gallery w:val="placeholder"/>
        </w:category>
        <w:types>
          <w:type w:val="bbPlcHdr"/>
        </w:types>
        <w:behaviors>
          <w:behavior w:val="content"/>
        </w:behaviors>
        <w:guid w:val="{512CC0C0-8C83-4494-A7D2-449F4E90D72A}"/>
      </w:docPartPr>
      <w:docPartBody>
        <w:p w:rsidR="00A374C5" w:rsidRDefault="0092608C">
          <w:pPr>
            <w:pStyle w:val="858170222BA24B678EE31E573B7562DD"/>
          </w:pPr>
          <w:r w:rsidRPr="00BF4184">
            <w:t>789</w:t>
          </w:r>
        </w:p>
      </w:docPartBody>
    </w:docPart>
    <w:docPart>
      <w:docPartPr>
        <w:name w:val="57DFC7AEFCAA4BF69AFFEDC04F0EFE19"/>
        <w:category>
          <w:name w:val="General"/>
          <w:gallery w:val="placeholder"/>
        </w:category>
        <w:types>
          <w:type w:val="bbPlcHdr"/>
        </w:types>
        <w:behaviors>
          <w:behavior w:val="content"/>
        </w:behaviors>
        <w:guid w:val="{E965CDA0-1151-48D3-8E65-E4A44F8E94A7}"/>
      </w:docPartPr>
      <w:docPartBody>
        <w:p w:rsidR="00A374C5" w:rsidRDefault="0092608C">
          <w:pPr>
            <w:pStyle w:val="57DFC7AEFCAA4BF69AFFEDC04F0EFE19"/>
          </w:pPr>
          <w:r w:rsidRPr="00BF4184">
            <w:t>789</w:t>
          </w:r>
        </w:p>
      </w:docPartBody>
    </w:docPart>
    <w:docPart>
      <w:docPartPr>
        <w:name w:val="73C5F65AF78F444382B91E0C4E01DFEB"/>
        <w:category>
          <w:name w:val="General"/>
          <w:gallery w:val="placeholder"/>
        </w:category>
        <w:types>
          <w:type w:val="bbPlcHdr"/>
        </w:types>
        <w:behaviors>
          <w:behavior w:val="content"/>
        </w:behaviors>
        <w:guid w:val="{E66F6B9A-1D51-4071-9CA5-9C8602CEE3F2}"/>
      </w:docPartPr>
      <w:docPartBody>
        <w:p w:rsidR="00A374C5" w:rsidRDefault="0092608C">
          <w:pPr>
            <w:pStyle w:val="73C5F65AF78F444382B91E0C4E01DFEB"/>
          </w:pPr>
          <w:r w:rsidRPr="00BF4184">
            <w:t>789</w:t>
          </w:r>
        </w:p>
      </w:docPartBody>
    </w:docPart>
    <w:docPart>
      <w:docPartPr>
        <w:name w:val="F2E2FD8F16114D5CAAF023AFB61ABA56"/>
        <w:category>
          <w:name w:val="General"/>
          <w:gallery w:val="placeholder"/>
        </w:category>
        <w:types>
          <w:type w:val="bbPlcHdr"/>
        </w:types>
        <w:behaviors>
          <w:behavior w:val="content"/>
        </w:behaviors>
        <w:guid w:val="{1FB62F66-C292-4336-A89D-AD241E139657}"/>
      </w:docPartPr>
      <w:docPartBody>
        <w:p w:rsidR="00A374C5" w:rsidRDefault="0092608C">
          <w:pPr>
            <w:pStyle w:val="F2E2FD8F16114D5CAAF023AFB61ABA56"/>
          </w:pPr>
          <w:r w:rsidRPr="00BF4184">
            <w:t>Row Head</w:t>
          </w:r>
        </w:p>
      </w:docPartBody>
    </w:docPart>
    <w:docPart>
      <w:docPartPr>
        <w:name w:val="2569D9238B2F44F59B686C666EC27617"/>
        <w:category>
          <w:name w:val="General"/>
          <w:gallery w:val="placeholder"/>
        </w:category>
        <w:types>
          <w:type w:val="bbPlcHdr"/>
        </w:types>
        <w:behaviors>
          <w:behavior w:val="content"/>
        </w:behaviors>
        <w:guid w:val="{0D70B1E7-7C1F-49F9-B46C-41506F266587}"/>
      </w:docPartPr>
      <w:docPartBody>
        <w:p w:rsidR="00A374C5" w:rsidRDefault="0092608C">
          <w:pPr>
            <w:pStyle w:val="2569D9238B2F44F59B686C666EC27617"/>
          </w:pPr>
          <w:r w:rsidRPr="00BF4184">
            <w:t>123</w:t>
          </w:r>
        </w:p>
      </w:docPartBody>
    </w:docPart>
    <w:docPart>
      <w:docPartPr>
        <w:name w:val="21FAA9B8545241328105337DFD451CA3"/>
        <w:category>
          <w:name w:val="General"/>
          <w:gallery w:val="placeholder"/>
        </w:category>
        <w:types>
          <w:type w:val="bbPlcHdr"/>
        </w:types>
        <w:behaviors>
          <w:behavior w:val="content"/>
        </w:behaviors>
        <w:guid w:val="{031194D2-330A-4044-96A7-9025C766D213}"/>
      </w:docPartPr>
      <w:docPartBody>
        <w:p w:rsidR="00A374C5" w:rsidRDefault="0092608C">
          <w:pPr>
            <w:pStyle w:val="21FAA9B8545241328105337DFD451CA3"/>
          </w:pPr>
          <w:r w:rsidRPr="00BF4184">
            <w:t>123</w:t>
          </w:r>
        </w:p>
      </w:docPartBody>
    </w:docPart>
    <w:docPart>
      <w:docPartPr>
        <w:name w:val="5FEA8D18F3214467B6C82816B9AFE329"/>
        <w:category>
          <w:name w:val="General"/>
          <w:gallery w:val="placeholder"/>
        </w:category>
        <w:types>
          <w:type w:val="bbPlcHdr"/>
        </w:types>
        <w:behaviors>
          <w:behavior w:val="content"/>
        </w:behaviors>
        <w:guid w:val="{DC60FEF7-5E2B-48F3-B1C9-D1EE507E24D5}"/>
      </w:docPartPr>
      <w:docPartBody>
        <w:p w:rsidR="00A374C5" w:rsidRDefault="0092608C">
          <w:pPr>
            <w:pStyle w:val="5FEA8D18F3214467B6C82816B9AFE329"/>
          </w:pPr>
          <w:r w:rsidRPr="00BF4184">
            <w:t>123</w:t>
          </w:r>
        </w:p>
      </w:docPartBody>
    </w:docPart>
    <w:docPart>
      <w:docPartPr>
        <w:name w:val="56FCB71D0B4145A69D8F5F37C9F4D5E5"/>
        <w:category>
          <w:name w:val="General"/>
          <w:gallery w:val="placeholder"/>
        </w:category>
        <w:types>
          <w:type w:val="bbPlcHdr"/>
        </w:types>
        <w:behaviors>
          <w:behavior w:val="content"/>
        </w:behaviors>
        <w:guid w:val="{F100688E-F639-4ECB-B3E6-7241EBCE5548}"/>
      </w:docPartPr>
      <w:docPartBody>
        <w:p w:rsidR="00A374C5" w:rsidRDefault="0092608C">
          <w:pPr>
            <w:pStyle w:val="56FCB71D0B4145A69D8F5F37C9F4D5E5"/>
          </w:pPr>
          <w:r w:rsidRPr="00BF4184">
            <w:t>123</w:t>
          </w:r>
        </w:p>
      </w:docPartBody>
    </w:docPart>
    <w:docPart>
      <w:docPartPr>
        <w:name w:val="4280EC6885BF4D97B41CE6967CDE0F0C"/>
        <w:category>
          <w:name w:val="General"/>
          <w:gallery w:val="placeholder"/>
        </w:category>
        <w:types>
          <w:type w:val="bbPlcHdr"/>
        </w:types>
        <w:behaviors>
          <w:behavior w:val="content"/>
        </w:behaviors>
        <w:guid w:val="{DFA187FB-D890-40FE-9AAD-21534C7E7005}"/>
      </w:docPartPr>
      <w:docPartBody>
        <w:p w:rsidR="00A374C5" w:rsidRDefault="0092608C">
          <w:pPr>
            <w:pStyle w:val="4280EC6885BF4D97B41CE6967CDE0F0C"/>
          </w:pPr>
          <w:r w:rsidRPr="00BF4184">
            <w:t>Row Head</w:t>
          </w:r>
        </w:p>
      </w:docPartBody>
    </w:docPart>
    <w:docPart>
      <w:docPartPr>
        <w:name w:val="5225C9C453C74D8E964F4D6C89DDDDD8"/>
        <w:category>
          <w:name w:val="General"/>
          <w:gallery w:val="placeholder"/>
        </w:category>
        <w:types>
          <w:type w:val="bbPlcHdr"/>
        </w:types>
        <w:behaviors>
          <w:behavior w:val="content"/>
        </w:behaviors>
        <w:guid w:val="{3E439DE4-35D9-47B0-964D-B2900A3B19BD}"/>
      </w:docPartPr>
      <w:docPartBody>
        <w:p w:rsidR="00A374C5" w:rsidRDefault="0092608C">
          <w:pPr>
            <w:pStyle w:val="5225C9C453C74D8E964F4D6C89DDDDD8"/>
          </w:pPr>
          <w:r w:rsidRPr="00BF4184">
            <w:t>456</w:t>
          </w:r>
        </w:p>
      </w:docPartBody>
    </w:docPart>
    <w:docPart>
      <w:docPartPr>
        <w:name w:val="E985588408F24AFC9D35B424D2032F24"/>
        <w:category>
          <w:name w:val="General"/>
          <w:gallery w:val="placeholder"/>
        </w:category>
        <w:types>
          <w:type w:val="bbPlcHdr"/>
        </w:types>
        <w:behaviors>
          <w:behavior w:val="content"/>
        </w:behaviors>
        <w:guid w:val="{B665F39D-5D74-4B83-B086-674E7AB38D34}"/>
      </w:docPartPr>
      <w:docPartBody>
        <w:p w:rsidR="00A374C5" w:rsidRDefault="0092608C">
          <w:pPr>
            <w:pStyle w:val="E985588408F24AFC9D35B424D2032F24"/>
          </w:pPr>
          <w:r w:rsidRPr="00BF4184">
            <w:t>456</w:t>
          </w:r>
        </w:p>
      </w:docPartBody>
    </w:docPart>
    <w:docPart>
      <w:docPartPr>
        <w:name w:val="78A46297C74543A490CD683A1FFFDF7E"/>
        <w:category>
          <w:name w:val="General"/>
          <w:gallery w:val="placeholder"/>
        </w:category>
        <w:types>
          <w:type w:val="bbPlcHdr"/>
        </w:types>
        <w:behaviors>
          <w:behavior w:val="content"/>
        </w:behaviors>
        <w:guid w:val="{526841E3-12A8-44C9-8DC4-F5EACF614C1D}"/>
      </w:docPartPr>
      <w:docPartBody>
        <w:p w:rsidR="00A374C5" w:rsidRDefault="0092608C">
          <w:pPr>
            <w:pStyle w:val="78A46297C74543A490CD683A1FFFDF7E"/>
          </w:pPr>
          <w:r w:rsidRPr="00BF4184">
            <w:t>456</w:t>
          </w:r>
        </w:p>
      </w:docPartBody>
    </w:docPart>
    <w:docPart>
      <w:docPartPr>
        <w:name w:val="7D6F0252084B4AA384E5E3077F2F507F"/>
        <w:category>
          <w:name w:val="General"/>
          <w:gallery w:val="placeholder"/>
        </w:category>
        <w:types>
          <w:type w:val="bbPlcHdr"/>
        </w:types>
        <w:behaviors>
          <w:behavior w:val="content"/>
        </w:behaviors>
        <w:guid w:val="{AD540DFB-7A47-46EE-930E-A959FD6C0052}"/>
      </w:docPartPr>
      <w:docPartBody>
        <w:p w:rsidR="00A374C5" w:rsidRDefault="0092608C">
          <w:pPr>
            <w:pStyle w:val="7D6F0252084B4AA384E5E3077F2F507F"/>
          </w:pPr>
          <w:r w:rsidRPr="00BF4184">
            <w:t>456</w:t>
          </w:r>
        </w:p>
      </w:docPartBody>
    </w:docPart>
    <w:docPart>
      <w:docPartPr>
        <w:name w:val="749D505CCC7C4771A1CDC62EF3BC1BD3"/>
        <w:category>
          <w:name w:val="General"/>
          <w:gallery w:val="placeholder"/>
        </w:category>
        <w:types>
          <w:type w:val="bbPlcHdr"/>
        </w:types>
        <w:behaviors>
          <w:behavior w:val="content"/>
        </w:behaviors>
        <w:guid w:val="{A3EF6303-9850-40B1-B7EB-B32C5724DEC3}"/>
      </w:docPartPr>
      <w:docPartBody>
        <w:p w:rsidR="00A374C5" w:rsidRDefault="0092608C">
          <w:pPr>
            <w:pStyle w:val="749D505CCC7C4771A1CDC62EF3BC1BD3"/>
          </w:pPr>
          <w:r w:rsidRPr="00BF4184">
            <w:t>Row Head</w:t>
          </w:r>
        </w:p>
      </w:docPartBody>
    </w:docPart>
    <w:docPart>
      <w:docPartPr>
        <w:name w:val="1826594E225749D2A1759E5FAAA9584E"/>
        <w:category>
          <w:name w:val="General"/>
          <w:gallery w:val="placeholder"/>
        </w:category>
        <w:types>
          <w:type w:val="bbPlcHdr"/>
        </w:types>
        <w:behaviors>
          <w:behavior w:val="content"/>
        </w:behaviors>
        <w:guid w:val="{F8BC00B2-542A-4B9D-9258-545601125022}"/>
      </w:docPartPr>
      <w:docPartBody>
        <w:p w:rsidR="00A374C5" w:rsidRDefault="0092608C">
          <w:pPr>
            <w:pStyle w:val="1826594E225749D2A1759E5FAAA9584E"/>
          </w:pPr>
          <w:r w:rsidRPr="00BF4184">
            <w:t>789</w:t>
          </w:r>
        </w:p>
      </w:docPartBody>
    </w:docPart>
    <w:docPart>
      <w:docPartPr>
        <w:name w:val="38864477CBD44B1092AF78A8041CDDEA"/>
        <w:category>
          <w:name w:val="General"/>
          <w:gallery w:val="placeholder"/>
        </w:category>
        <w:types>
          <w:type w:val="bbPlcHdr"/>
        </w:types>
        <w:behaviors>
          <w:behavior w:val="content"/>
        </w:behaviors>
        <w:guid w:val="{1EBDE32A-2FB0-4BCA-83DC-991505F50EB5}"/>
      </w:docPartPr>
      <w:docPartBody>
        <w:p w:rsidR="00A374C5" w:rsidRDefault="0092608C">
          <w:pPr>
            <w:pStyle w:val="38864477CBD44B1092AF78A8041CDDEA"/>
          </w:pPr>
          <w:r w:rsidRPr="00BF4184">
            <w:t>789</w:t>
          </w:r>
        </w:p>
      </w:docPartBody>
    </w:docPart>
    <w:docPart>
      <w:docPartPr>
        <w:name w:val="0B114FB409FB4E2C807209AA8D22013C"/>
        <w:category>
          <w:name w:val="General"/>
          <w:gallery w:val="placeholder"/>
        </w:category>
        <w:types>
          <w:type w:val="bbPlcHdr"/>
        </w:types>
        <w:behaviors>
          <w:behavior w:val="content"/>
        </w:behaviors>
        <w:guid w:val="{CF0887AA-5E73-4701-956C-48E601C809E3}"/>
      </w:docPartPr>
      <w:docPartBody>
        <w:p w:rsidR="00A374C5" w:rsidRDefault="0092608C">
          <w:pPr>
            <w:pStyle w:val="0B114FB409FB4E2C807209AA8D22013C"/>
          </w:pPr>
          <w:r w:rsidRPr="00BF4184">
            <w:t>789</w:t>
          </w:r>
        </w:p>
      </w:docPartBody>
    </w:docPart>
    <w:docPart>
      <w:docPartPr>
        <w:name w:val="83455E499B084761975712D95B9A0D57"/>
        <w:category>
          <w:name w:val="General"/>
          <w:gallery w:val="placeholder"/>
        </w:category>
        <w:types>
          <w:type w:val="bbPlcHdr"/>
        </w:types>
        <w:behaviors>
          <w:behavior w:val="content"/>
        </w:behaviors>
        <w:guid w:val="{F2F93D3D-7E07-42D0-AF41-AA639E8EF2B6}"/>
      </w:docPartPr>
      <w:docPartBody>
        <w:p w:rsidR="00A374C5" w:rsidRDefault="0092608C">
          <w:pPr>
            <w:pStyle w:val="83455E499B084761975712D95B9A0D57"/>
          </w:pPr>
          <w:r w:rsidRPr="00BF4184">
            <w:t>789</w:t>
          </w:r>
        </w:p>
      </w:docPartBody>
    </w:docPart>
    <w:docPart>
      <w:docPartPr>
        <w:name w:val="EBBBD854FD4D45ECAB209CC3CBD3C965"/>
        <w:category>
          <w:name w:val="General"/>
          <w:gallery w:val="placeholder"/>
        </w:category>
        <w:types>
          <w:type w:val="bbPlcHdr"/>
        </w:types>
        <w:behaviors>
          <w:behavior w:val="content"/>
        </w:behaviors>
        <w:guid w:val="{BAA6E6EA-280A-4E72-BFAF-129E0FBC78E7}"/>
      </w:docPartPr>
      <w:docPartBody>
        <w:p w:rsidR="00A374C5" w:rsidRDefault="0092608C">
          <w:pPr>
            <w:pStyle w:val="EBBBD854FD4D45ECAB209CC3CBD3C96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001EED2F15B5427BAB4A5C4EE56D1B1F"/>
        <w:category>
          <w:name w:val="General"/>
          <w:gallery w:val="placeholder"/>
        </w:category>
        <w:types>
          <w:type w:val="bbPlcHdr"/>
        </w:types>
        <w:behaviors>
          <w:behavior w:val="content"/>
        </w:behaviors>
        <w:guid w:val="{F044F427-654F-48A8-9DD2-82AD71BFBA5A}"/>
      </w:docPartPr>
      <w:docPartBody>
        <w:p w:rsidR="00A374C5" w:rsidRDefault="0092608C">
          <w:pPr>
            <w:pStyle w:val="001EED2F15B5427BAB4A5C4EE56D1B1F"/>
          </w:pPr>
          <w:r w:rsidRPr="005D3A03">
            <w:t>Figures title:</w:t>
          </w:r>
        </w:p>
      </w:docPartBody>
    </w:docPart>
    <w:docPart>
      <w:docPartPr>
        <w:name w:val="F83BD768FBFB4B379BA494FFDADCF3E8"/>
        <w:category>
          <w:name w:val="General"/>
          <w:gallery w:val="placeholder"/>
        </w:category>
        <w:types>
          <w:type w:val="bbPlcHdr"/>
        </w:types>
        <w:behaviors>
          <w:behavior w:val="content"/>
        </w:behaviors>
        <w:guid w:val="{53BEA45D-8EEB-4129-AFEA-6CDABA084D27}"/>
      </w:docPartPr>
      <w:docPartBody>
        <w:p w:rsidR="00A374C5" w:rsidRDefault="0092608C">
          <w:pPr>
            <w:pStyle w:val="F83BD768FBFB4B379BA494FFDADCF3E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8C"/>
    <w:rsid w:val="008F4C3A"/>
    <w:rsid w:val="0092608C"/>
    <w:rsid w:val="00A3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BE0B397F064EC1B92038D326571F94">
    <w:name w:val="A4BE0B397F064EC1B92038D326571F94"/>
  </w:style>
  <w:style w:type="paragraph" w:customStyle="1" w:styleId="FAF79C69428142D798ED729721019BCB">
    <w:name w:val="FAF79C69428142D798ED729721019BCB"/>
  </w:style>
  <w:style w:type="paragraph" w:customStyle="1" w:styleId="F7AF1CB904EC42778327D2B33B8DE2AD">
    <w:name w:val="F7AF1CB904EC42778327D2B33B8DE2AD"/>
  </w:style>
  <w:style w:type="paragraph" w:customStyle="1" w:styleId="6FB00EDFC74244D3A52414881D48A98B">
    <w:name w:val="6FB00EDFC74244D3A52414881D48A98B"/>
  </w:style>
  <w:style w:type="paragraph" w:customStyle="1" w:styleId="B5BC5F1A89434E2CB66B373C99A0C5B6">
    <w:name w:val="B5BC5F1A89434E2CB66B373C99A0C5B6"/>
  </w:style>
  <w:style w:type="paragraph" w:customStyle="1" w:styleId="B88F16F127D44D689EA6AD843FB9EC1F">
    <w:name w:val="B88F16F127D44D689EA6AD843FB9EC1F"/>
  </w:style>
  <w:style w:type="character" w:styleId="Emphasis">
    <w:name w:val="Emphasis"/>
    <w:basedOn w:val="DefaultParagraphFont"/>
    <w:uiPriority w:val="4"/>
    <w:unhideWhenUsed/>
    <w:qFormat/>
    <w:rPr>
      <w:i/>
      <w:iCs/>
    </w:rPr>
  </w:style>
  <w:style w:type="paragraph" w:customStyle="1" w:styleId="4611A05383674267B6A4186BE68FE06B">
    <w:name w:val="4611A05383674267B6A4186BE68FE06B"/>
  </w:style>
  <w:style w:type="paragraph" w:customStyle="1" w:styleId="289BFF5B9CDB402E9B200EB458CE49D7">
    <w:name w:val="289BFF5B9CDB402E9B200EB458CE49D7"/>
  </w:style>
  <w:style w:type="paragraph" w:customStyle="1" w:styleId="16BA1386609740FD9740AFB7C78E96E7">
    <w:name w:val="16BA1386609740FD9740AFB7C78E96E7"/>
  </w:style>
  <w:style w:type="paragraph" w:customStyle="1" w:styleId="1C165BEE915142899D8434948DD43BD5">
    <w:name w:val="1C165BEE915142899D8434948DD43BD5"/>
  </w:style>
  <w:style w:type="paragraph" w:customStyle="1" w:styleId="9D157BAA9E3747259EBAACC8BDA3FC97">
    <w:name w:val="9D157BAA9E3747259EBAACC8BDA3FC97"/>
  </w:style>
  <w:style w:type="paragraph" w:customStyle="1" w:styleId="89EB59BA9D464FCC84CDA5018A5FB98D">
    <w:name w:val="89EB59BA9D464FCC84CDA5018A5FB98D"/>
  </w:style>
  <w:style w:type="paragraph" w:customStyle="1" w:styleId="09B284849DED4E7583A1D9B4F5714B82">
    <w:name w:val="09B284849DED4E7583A1D9B4F5714B82"/>
  </w:style>
  <w:style w:type="paragraph" w:customStyle="1" w:styleId="039D86BBCFED4E52955BEF99E73919EE">
    <w:name w:val="039D86BBCFED4E52955BEF99E73919EE"/>
  </w:style>
  <w:style w:type="paragraph" w:customStyle="1" w:styleId="BC861344D26D44DAA4D6A39BE0683463">
    <w:name w:val="BC861344D26D44DAA4D6A39BE0683463"/>
  </w:style>
  <w:style w:type="paragraph" w:customStyle="1" w:styleId="219197DAF6A8434A896E0C6E61949955">
    <w:name w:val="219197DAF6A8434A896E0C6E61949955"/>
  </w:style>
  <w:style w:type="paragraph" w:customStyle="1" w:styleId="F7AABA4FEFB545D085A03EF597FEC52D">
    <w:name w:val="F7AABA4FEFB545D085A03EF597FEC52D"/>
  </w:style>
  <w:style w:type="paragraph" w:customStyle="1" w:styleId="0E8879F0079E4A98AAEE5CC08AF793AF">
    <w:name w:val="0E8879F0079E4A98AAEE5CC08AF793AF"/>
  </w:style>
  <w:style w:type="paragraph" w:customStyle="1" w:styleId="5CD7EF97122246AC8211AFBADC4131A5">
    <w:name w:val="5CD7EF97122246AC8211AFBADC4131A5"/>
  </w:style>
  <w:style w:type="paragraph" w:customStyle="1" w:styleId="1B6C831863964875807F8EAA98DEC699">
    <w:name w:val="1B6C831863964875807F8EAA98DEC699"/>
  </w:style>
  <w:style w:type="paragraph" w:customStyle="1" w:styleId="121752BD3FB74C44B7B9A068E205F95A">
    <w:name w:val="121752BD3FB74C44B7B9A068E205F95A"/>
  </w:style>
  <w:style w:type="paragraph" w:customStyle="1" w:styleId="C1384C6CE97440489029835E1D825DF9">
    <w:name w:val="C1384C6CE97440489029835E1D825DF9"/>
  </w:style>
  <w:style w:type="paragraph" w:customStyle="1" w:styleId="B30FBD401E3447F9973C421DB6B451F8">
    <w:name w:val="B30FBD401E3447F9973C421DB6B451F8"/>
  </w:style>
  <w:style w:type="paragraph" w:customStyle="1" w:styleId="3363E1D403C74949B66DDF500CDA7A0C">
    <w:name w:val="3363E1D403C74949B66DDF500CDA7A0C"/>
  </w:style>
  <w:style w:type="paragraph" w:customStyle="1" w:styleId="1BEAD56E2968448E9166CEE6858106AB">
    <w:name w:val="1BEAD56E2968448E9166CEE6858106AB"/>
  </w:style>
  <w:style w:type="paragraph" w:customStyle="1" w:styleId="9EEBD3A0FD8E489E8082D3BD165080BB">
    <w:name w:val="9EEBD3A0FD8E489E8082D3BD165080BB"/>
  </w:style>
  <w:style w:type="paragraph" w:customStyle="1" w:styleId="BAE981A093BC4E5AA8F4384B8E1F2526">
    <w:name w:val="BAE981A093BC4E5AA8F4384B8E1F2526"/>
  </w:style>
  <w:style w:type="paragraph" w:customStyle="1" w:styleId="C788AB8DDCB94538930CB706F5F1E2F9">
    <w:name w:val="C788AB8DDCB94538930CB706F5F1E2F9"/>
  </w:style>
  <w:style w:type="paragraph" w:customStyle="1" w:styleId="A597B7C109184A98A726957064E774A4">
    <w:name w:val="A597B7C109184A98A726957064E774A4"/>
  </w:style>
  <w:style w:type="paragraph" w:customStyle="1" w:styleId="6CC70C9ADA0745B18074EC7076F97549">
    <w:name w:val="6CC70C9ADA0745B18074EC7076F97549"/>
  </w:style>
  <w:style w:type="paragraph" w:customStyle="1" w:styleId="F0914AE88F2B46A9A18CAEE08DF3585C">
    <w:name w:val="F0914AE88F2B46A9A18CAEE08DF3585C"/>
  </w:style>
  <w:style w:type="paragraph" w:customStyle="1" w:styleId="69CC1E10D8C043AFA1AF7CC836722DA5">
    <w:name w:val="69CC1E10D8C043AFA1AF7CC836722DA5"/>
  </w:style>
  <w:style w:type="paragraph" w:customStyle="1" w:styleId="D65969BC3D9E45E58EBDFF5024F394CC">
    <w:name w:val="D65969BC3D9E45E58EBDFF5024F394CC"/>
  </w:style>
  <w:style w:type="paragraph" w:customStyle="1" w:styleId="1F0B716A376346358DDFBDFFC7641C97">
    <w:name w:val="1F0B716A376346358DDFBDFFC7641C97"/>
  </w:style>
  <w:style w:type="paragraph" w:customStyle="1" w:styleId="3FC33EF5CAED47AC8DF082087F70A639">
    <w:name w:val="3FC33EF5CAED47AC8DF082087F70A639"/>
  </w:style>
  <w:style w:type="paragraph" w:customStyle="1" w:styleId="B3BE713F1FA14FAD8A0C6DD96F6206AB">
    <w:name w:val="B3BE713F1FA14FAD8A0C6DD96F6206AB"/>
  </w:style>
  <w:style w:type="paragraph" w:customStyle="1" w:styleId="80642090E55A48939D1CB59285EC0FF6">
    <w:name w:val="80642090E55A48939D1CB59285EC0FF6"/>
  </w:style>
  <w:style w:type="paragraph" w:customStyle="1" w:styleId="7A8A3409A49B4443B7235E104ACE85EE">
    <w:name w:val="7A8A3409A49B4443B7235E104ACE85EE"/>
  </w:style>
  <w:style w:type="paragraph" w:customStyle="1" w:styleId="6462304F525C4AA497F7182278E6407F">
    <w:name w:val="6462304F525C4AA497F7182278E6407F"/>
  </w:style>
  <w:style w:type="paragraph" w:customStyle="1" w:styleId="1A59EF037755438FAAF6A00D15309BD8">
    <w:name w:val="1A59EF037755438FAAF6A00D15309BD8"/>
  </w:style>
  <w:style w:type="paragraph" w:customStyle="1" w:styleId="83A6671F3EEA47FFA7432AFAC433245D">
    <w:name w:val="83A6671F3EEA47FFA7432AFAC433245D"/>
  </w:style>
  <w:style w:type="paragraph" w:customStyle="1" w:styleId="6BE0A491497E423A8D185727F1AF5297">
    <w:name w:val="6BE0A491497E423A8D185727F1AF5297"/>
  </w:style>
  <w:style w:type="paragraph" w:customStyle="1" w:styleId="858170222BA24B678EE31E573B7562DD">
    <w:name w:val="858170222BA24B678EE31E573B7562DD"/>
  </w:style>
  <w:style w:type="paragraph" w:customStyle="1" w:styleId="57DFC7AEFCAA4BF69AFFEDC04F0EFE19">
    <w:name w:val="57DFC7AEFCAA4BF69AFFEDC04F0EFE19"/>
  </w:style>
  <w:style w:type="paragraph" w:customStyle="1" w:styleId="73C5F65AF78F444382B91E0C4E01DFEB">
    <w:name w:val="73C5F65AF78F444382B91E0C4E01DFEB"/>
  </w:style>
  <w:style w:type="paragraph" w:customStyle="1" w:styleId="F2E2FD8F16114D5CAAF023AFB61ABA56">
    <w:name w:val="F2E2FD8F16114D5CAAF023AFB61ABA56"/>
  </w:style>
  <w:style w:type="paragraph" w:customStyle="1" w:styleId="2569D9238B2F44F59B686C666EC27617">
    <w:name w:val="2569D9238B2F44F59B686C666EC27617"/>
  </w:style>
  <w:style w:type="paragraph" w:customStyle="1" w:styleId="21FAA9B8545241328105337DFD451CA3">
    <w:name w:val="21FAA9B8545241328105337DFD451CA3"/>
  </w:style>
  <w:style w:type="paragraph" w:customStyle="1" w:styleId="5FEA8D18F3214467B6C82816B9AFE329">
    <w:name w:val="5FEA8D18F3214467B6C82816B9AFE329"/>
  </w:style>
  <w:style w:type="paragraph" w:customStyle="1" w:styleId="56FCB71D0B4145A69D8F5F37C9F4D5E5">
    <w:name w:val="56FCB71D0B4145A69D8F5F37C9F4D5E5"/>
  </w:style>
  <w:style w:type="paragraph" w:customStyle="1" w:styleId="4280EC6885BF4D97B41CE6967CDE0F0C">
    <w:name w:val="4280EC6885BF4D97B41CE6967CDE0F0C"/>
  </w:style>
  <w:style w:type="paragraph" w:customStyle="1" w:styleId="5225C9C453C74D8E964F4D6C89DDDDD8">
    <w:name w:val="5225C9C453C74D8E964F4D6C89DDDDD8"/>
  </w:style>
  <w:style w:type="paragraph" w:customStyle="1" w:styleId="E985588408F24AFC9D35B424D2032F24">
    <w:name w:val="E985588408F24AFC9D35B424D2032F24"/>
  </w:style>
  <w:style w:type="paragraph" w:customStyle="1" w:styleId="78A46297C74543A490CD683A1FFFDF7E">
    <w:name w:val="78A46297C74543A490CD683A1FFFDF7E"/>
  </w:style>
  <w:style w:type="paragraph" w:customStyle="1" w:styleId="7D6F0252084B4AA384E5E3077F2F507F">
    <w:name w:val="7D6F0252084B4AA384E5E3077F2F507F"/>
  </w:style>
  <w:style w:type="paragraph" w:customStyle="1" w:styleId="749D505CCC7C4771A1CDC62EF3BC1BD3">
    <w:name w:val="749D505CCC7C4771A1CDC62EF3BC1BD3"/>
  </w:style>
  <w:style w:type="paragraph" w:customStyle="1" w:styleId="1826594E225749D2A1759E5FAAA9584E">
    <w:name w:val="1826594E225749D2A1759E5FAAA9584E"/>
  </w:style>
  <w:style w:type="paragraph" w:customStyle="1" w:styleId="38864477CBD44B1092AF78A8041CDDEA">
    <w:name w:val="38864477CBD44B1092AF78A8041CDDEA"/>
  </w:style>
  <w:style w:type="paragraph" w:customStyle="1" w:styleId="0B114FB409FB4E2C807209AA8D22013C">
    <w:name w:val="0B114FB409FB4E2C807209AA8D22013C"/>
  </w:style>
  <w:style w:type="paragraph" w:customStyle="1" w:styleId="83455E499B084761975712D95B9A0D57">
    <w:name w:val="83455E499B084761975712D95B9A0D57"/>
  </w:style>
  <w:style w:type="paragraph" w:customStyle="1" w:styleId="EBBBD854FD4D45ECAB209CC3CBD3C965">
    <w:name w:val="EBBBD854FD4D45ECAB209CC3CBD3C965"/>
  </w:style>
  <w:style w:type="paragraph" w:customStyle="1" w:styleId="001EED2F15B5427BAB4A5C4EE56D1B1F">
    <w:name w:val="001EED2F15B5427BAB4A5C4EE56D1B1F"/>
  </w:style>
  <w:style w:type="paragraph" w:customStyle="1" w:styleId="F83BD768FBFB4B379BA494FFDADCF3E8">
    <w:name w:val="F83BD768FBFB4B379BA494FFDADCF3E8"/>
  </w:style>
  <w:style w:type="paragraph" w:customStyle="1" w:styleId="F3661A37B3D54795B5A8D890F265C5B7">
    <w:name w:val="F3661A37B3D54795B5A8D890F265C5B7"/>
    <w:rsid w:val="00A374C5"/>
  </w:style>
  <w:style w:type="paragraph" w:customStyle="1" w:styleId="68028231965D4771889EEA86D4B1856D">
    <w:name w:val="68028231965D4771889EEA86D4B1856D"/>
    <w:rsid w:val="00A37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time series outlier detection methods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12A2A-5FDA-42BA-BA3C-A2AEAA07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3621</TotalTime>
  <Pages>12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of stochastic anomaly detection approaches in time-series data.</dc:title>
  <dc:subject/>
  <dc:creator>Sanket Mehrotra</dc:creator>
  <cp:keywords/>
  <dc:description/>
  <cp:lastModifiedBy>Mehrotra,Sanket</cp:lastModifiedBy>
  <cp:revision>29</cp:revision>
  <dcterms:created xsi:type="dcterms:W3CDTF">2020-07-26T16:50:00Z</dcterms:created>
  <dcterms:modified xsi:type="dcterms:W3CDTF">2020-09-11T04:15:00Z</dcterms:modified>
</cp:coreProperties>
</file>